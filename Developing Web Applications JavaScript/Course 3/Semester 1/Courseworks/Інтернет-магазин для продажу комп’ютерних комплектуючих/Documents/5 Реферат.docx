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7E46C" w14:textId="77777777" w:rsidR="001D2C5E" w:rsidRDefault="001D2C5E" w:rsidP="00835FB2">
      <w:pPr>
        <w:jc w:val="center"/>
        <w:rPr>
          <w:lang w:val="uk-UA"/>
        </w:rPr>
      </w:pPr>
      <w:r w:rsidRPr="001D2C5E">
        <w:rPr>
          <w:lang w:val="uk-UA"/>
        </w:rPr>
        <w:t>РЕФЕРАТ</w:t>
      </w:r>
    </w:p>
    <w:p w14:paraId="0B32EE89" w14:textId="77777777" w:rsidR="001D2C5E" w:rsidRPr="001D2C5E" w:rsidRDefault="001D2C5E" w:rsidP="001D2C5E">
      <w:pPr>
        <w:jc w:val="left"/>
        <w:rPr>
          <w:lang w:val="uk-UA"/>
        </w:rPr>
      </w:pPr>
    </w:p>
    <w:p w14:paraId="3BF5B571" w14:textId="035B368D" w:rsidR="00805E06" w:rsidRDefault="001F7B1F" w:rsidP="001D2C5E">
      <w:pPr>
        <w:rPr>
          <w:lang w:val="uk-UA"/>
        </w:rPr>
      </w:pPr>
      <w:r>
        <w:rPr>
          <w:lang w:val="uk-UA"/>
        </w:rPr>
        <w:t xml:space="preserve">КР: </w:t>
      </w:r>
      <w:r w:rsidR="006954DD">
        <w:rPr>
          <w:lang w:val="uk-UA"/>
        </w:rPr>
        <w:t>49</w:t>
      </w:r>
      <w:r w:rsidR="005D4CCA">
        <w:rPr>
          <w:lang w:val="uk-UA"/>
        </w:rPr>
        <w:t xml:space="preserve"> с.,</w:t>
      </w:r>
      <w:r w:rsidR="00DD7411">
        <w:rPr>
          <w:lang w:val="uk-UA"/>
        </w:rPr>
        <w:t>25</w:t>
      </w:r>
      <w:r w:rsidR="005D4CCA">
        <w:rPr>
          <w:lang w:val="uk-UA"/>
        </w:rPr>
        <w:t xml:space="preserve"> рис., </w:t>
      </w:r>
      <w:r w:rsidR="002A7F4F">
        <w:rPr>
          <w:lang w:val="uk-UA"/>
        </w:rPr>
        <w:t>11</w:t>
      </w:r>
      <w:r w:rsidR="001D2C5E" w:rsidRPr="001D2C5E">
        <w:rPr>
          <w:lang w:val="uk-UA"/>
        </w:rPr>
        <w:t xml:space="preserve"> джерел</w:t>
      </w:r>
    </w:p>
    <w:p w14:paraId="5C3E8851" w14:textId="77777777" w:rsidR="001D2C5E" w:rsidRDefault="001D2C5E" w:rsidP="001D2C5E">
      <w:pPr>
        <w:rPr>
          <w:lang w:val="uk-UA"/>
        </w:rPr>
      </w:pPr>
    </w:p>
    <w:p w14:paraId="66006437" w14:textId="77777777" w:rsidR="00805E06" w:rsidRPr="00805E06" w:rsidRDefault="00805E06" w:rsidP="002F5119">
      <w:pPr>
        <w:rPr>
          <w:lang w:val="uk-UA"/>
        </w:rPr>
      </w:pPr>
      <w:r w:rsidRPr="00AA357F">
        <w:rPr>
          <w:i/>
          <w:lang w:val="uk-UA"/>
        </w:rPr>
        <w:t>Ключові слова</w:t>
      </w:r>
      <w:r>
        <w:rPr>
          <w:lang w:val="uk-UA"/>
        </w:rPr>
        <w:t>:</w:t>
      </w:r>
      <w:r w:rsidR="00655E05" w:rsidRPr="00655E05">
        <w:rPr>
          <w:lang w:val="uk-UA"/>
        </w:rPr>
        <w:t xml:space="preserve"> </w:t>
      </w:r>
      <w:r w:rsidR="005D4CCA">
        <w:rPr>
          <w:lang w:val="en-US"/>
        </w:rPr>
        <w:t>JavaScript</w:t>
      </w:r>
      <w:r w:rsidR="00655E05" w:rsidRPr="00655E05">
        <w:rPr>
          <w:lang w:val="uk-UA"/>
        </w:rPr>
        <w:t xml:space="preserve">, </w:t>
      </w:r>
      <w:r w:rsidR="005D4CCA">
        <w:rPr>
          <w:lang w:val="en-US"/>
        </w:rPr>
        <w:t>NodeJS</w:t>
      </w:r>
      <w:r w:rsidR="00655E05" w:rsidRPr="00655E05">
        <w:rPr>
          <w:lang w:val="uk-UA"/>
        </w:rPr>
        <w:t>,</w:t>
      </w:r>
      <w:r>
        <w:rPr>
          <w:lang w:val="uk-UA"/>
        </w:rPr>
        <w:t xml:space="preserve"> </w:t>
      </w:r>
      <w:r w:rsidR="005D4CCA">
        <w:rPr>
          <w:lang w:val="en-US"/>
        </w:rPr>
        <w:t>TypeScript</w:t>
      </w:r>
      <w:r>
        <w:rPr>
          <w:lang w:val="uk-UA"/>
        </w:rPr>
        <w:t>,</w:t>
      </w:r>
      <w:r w:rsidR="00655E05" w:rsidRPr="00655E05">
        <w:rPr>
          <w:lang w:val="uk-UA"/>
        </w:rPr>
        <w:t xml:space="preserve"> </w:t>
      </w:r>
      <w:r w:rsidR="005D4CCA">
        <w:rPr>
          <w:lang w:val="en-US"/>
        </w:rPr>
        <w:t>Angular</w:t>
      </w:r>
      <w:r w:rsidR="00655E05" w:rsidRPr="00655E05">
        <w:rPr>
          <w:lang w:val="uk-UA"/>
        </w:rPr>
        <w:t xml:space="preserve">, </w:t>
      </w:r>
      <w:r w:rsidR="005D4CCA" w:rsidRPr="005D4CCA">
        <w:rPr>
          <w:lang w:val="uk-UA"/>
        </w:rPr>
        <w:t>КЛІЄНТ-СЕРВЕР</w:t>
      </w:r>
      <w:r w:rsidR="00655E05" w:rsidRPr="00655E05">
        <w:rPr>
          <w:lang w:val="uk-UA"/>
        </w:rPr>
        <w:t>,</w:t>
      </w:r>
      <w:r w:rsidRPr="00805E06">
        <w:rPr>
          <w:lang w:val="uk-UA"/>
        </w:rPr>
        <w:t xml:space="preserve"> </w:t>
      </w:r>
      <w:r w:rsidR="005D4CCA">
        <w:rPr>
          <w:lang w:val="uk-UA"/>
        </w:rPr>
        <w:t>ВЕБ-</w:t>
      </w:r>
      <w:r w:rsidRPr="00B220E0">
        <w:rPr>
          <w:lang w:val="uk-UA"/>
        </w:rPr>
        <w:t>ПРОГРАМУВАННЯ,</w:t>
      </w:r>
      <w:r>
        <w:rPr>
          <w:lang w:val="uk-UA"/>
        </w:rPr>
        <w:t xml:space="preserve"> </w:t>
      </w:r>
      <w:r w:rsidR="00E9386A">
        <w:rPr>
          <w:lang w:val="uk-UA"/>
        </w:rPr>
        <w:t>БАЗИ ДАНИ</w:t>
      </w:r>
      <w:r>
        <w:rPr>
          <w:lang w:val="uk-UA"/>
        </w:rPr>
        <w:t>Х</w:t>
      </w:r>
      <w:r w:rsidRPr="00B220E0">
        <w:rPr>
          <w:lang w:val="uk-UA"/>
        </w:rPr>
        <w:t>,</w:t>
      </w:r>
      <w:r w:rsidRPr="001E5DF3">
        <w:rPr>
          <w:lang w:val="uk-UA"/>
        </w:rPr>
        <w:t xml:space="preserve"> </w:t>
      </w:r>
    </w:p>
    <w:p w14:paraId="38117530" w14:textId="77777777" w:rsidR="00805E06" w:rsidRPr="00E03B45" w:rsidRDefault="00805E06" w:rsidP="002F5119">
      <w:pPr>
        <w:rPr>
          <w:lang w:val="uk-UA"/>
        </w:rPr>
      </w:pPr>
    </w:p>
    <w:p w14:paraId="10C978CC" w14:textId="73EEBC1E" w:rsidR="00E70B5B" w:rsidRPr="00E70B5B" w:rsidRDefault="00E70B5B" w:rsidP="00E70B5B">
      <w:pPr>
        <w:rPr>
          <w:lang w:val="uk-UA"/>
        </w:rPr>
      </w:pPr>
      <w:r w:rsidRPr="00E70B5B">
        <w:rPr>
          <w:lang w:val="uk-UA"/>
        </w:rPr>
        <w:t xml:space="preserve">Об'єктом даної курсової роботи є технології і методології розробки </w:t>
      </w:r>
      <w:r w:rsidR="002A7F4F">
        <w:rPr>
          <w:lang w:val="uk-UA"/>
        </w:rPr>
        <w:t>інтернет-магазину</w:t>
      </w:r>
      <w:r w:rsidRPr="00E70B5B">
        <w:rPr>
          <w:lang w:val="uk-UA"/>
        </w:rPr>
        <w:t xml:space="preserve"> для</w:t>
      </w:r>
      <w:r w:rsidR="002A7F4F">
        <w:rPr>
          <w:lang w:val="uk-UA"/>
        </w:rPr>
        <w:t xml:space="preserve"> продажу комп’ютерних комплектуючих</w:t>
      </w:r>
      <w:r w:rsidRPr="00E70B5B">
        <w:rPr>
          <w:lang w:val="uk-UA"/>
        </w:rPr>
        <w:t>.</w:t>
      </w:r>
    </w:p>
    <w:p w14:paraId="1C2BF318" w14:textId="77777777" w:rsidR="00E70B5B" w:rsidRPr="00E70B5B" w:rsidRDefault="00E70B5B" w:rsidP="00E70B5B">
      <w:pPr>
        <w:rPr>
          <w:lang w:val="uk-UA"/>
        </w:rPr>
      </w:pPr>
      <w:r w:rsidRPr="00E70B5B">
        <w:rPr>
          <w:lang w:val="uk-UA"/>
        </w:rPr>
        <w:t>Метою роботи є закріплення знань по курсу "Програмування веб-додатків Javascript" і отримання навичок розробки веб-додатків з клієнт-серверною архітектурою. Отримання навичок роботи з серверної частиною і її взаємодія з клієнтською частиною.</w:t>
      </w:r>
    </w:p>
    <w:p w14:paraId="5D19900C" w14:textId="77777777" w:rsidR="00E70B5B" w:rsidRPr="00E70B5B" w:rsidRDefault="00E70B5B" w:rsidP="00E70B5B">
      <w:pPr>
        <w:rPr>
          <w:lang w:val="uk-UA"/>
        </w:rPr>
      </w:pPr>
      <w:r w:rsidRPr="00E70B5B">
        <w:rPr>
          <w:lang w:val="uk-UA"/>
        </w:rPr>
        <w:t>Було проаналізовано предметну область індивідуального завдання курсової роботи, з використанням основних понять клієнт-серверної архітектури. Розроблено модель даних у вигляді схем. Проведена процедура перетворення отриманої моделі даних в схему документо-орієнтованої бази даних. Проведено проектування архітектури інформаційної системи з використанням технології "клієнт-сервер".</w:t>
      </w:r>
    </w:p>
    <w:p w14:paraId="38B7FC45" w14:textId="71A25484" w:rsidR="009A4A6C" w:rsidRPr="009A4A6C" w:rsidRDefault="00E70B5B" w:rsidP="00E70B5B">
      <w:pPr>
        <w:rPr>
          <w:lang w:val="uk-UA"/>
        </w:rPr>
      </w:pPr>
      <w:r w:rsidRPr="00E70B5B">
        <w:rPr>
          <w:lang w:val="uk-UA"/>
        </w:rPr>
        <w:t>В ході виконання курсової роботи, послідовно застосовуючи принципи об'єктно-орієнтованого аналізу, документно-орієнтованого моделювання даних, а також використовуючи програмний засіб СУБД MongoDB і IntelliJ IDEA Ultimate для програмування веб-додатки на серверній платформі NodeJS в операційній системі MS Windows 7, був розроблений, реалізований і задокументован</w:t>
      </w:r>
      <w:r w:rsidR="0009078B">
        <w:rPr>
          <w:lang w:val="uk-UA"/>
        </w:rPr>
        <w:t xml:space="preserve">ий </w:t>
      </w:r>
      <w:r w:rsidR="002A7F4F">
        <w:rPr>
          <w:lang w:val="uk-UA"/>
        </w:rPr>
        <w:t>інтернет-магазин</w:t>
      </w:r>
      <w:r w:rsidR="002A7F4F" w:rsidRPr="00E70B5B">
        <w:rPr>
          <w:lang w:val="uk-UA"/>
        </w:rPr>
        <w:t xml:space="preserve"> для</w:t>
      </w:r>
      <w:r w:rsidR="002A7F4F">
        <w:rPr>
          <w:lang w:val="uk-UA"/>
        </w:rPr>
        <w:t xml:space="preserve"> продажу комп’ютерних комплектуючих</w:t>
      </w:r>
      <w:r w:rsidR="002A7F4F" w:rsidRPr="00E70B5B">
        <w:rPr>
          <w:lang w:val="uk-UA"/>
        </w:rPr>
        <w:t>.</w:t>
      </w:r>
    </w:p>
    <w:p w14:paraId="0555A9BA" w14:textId="77777777" w:rsidR="00383D4B" w:rsidRDefault="00383D4B" w:rsidP="00383D4B">
      <w:pPr>
        <w:rPr>
          <w:lang w:val="uk-UA"/>
        </w:rPr>
      </w:pPr>
    </w:p>
    <w:p w14:paraId="425D0310" w14:textId="77777777" w:rsidR="0010490F" w:rsidRDefault="0010490F" w:rsidP="00383D4B">
      <w:pPr>
        <w:rPr>
          <w:lang w:val="uk-UA"/>
        </w:rPr>
      </w:pPr>
    </w:p>
    <w:p w14:paraId="054B4306" w14:textId="77777777" w:rsidR="009A4A6C" w:rsidRDefault="009A4A6C" w:rsidP="001D2C5E">
      <w:pPr>
        <w:jc w:val="center"/>
        <w:rPr>
          <w:lang w:val="uk-UA"/>
        </w:rPr>
      </w:pPr>
    </w:p>
    <w:p w14:paraId="3356F839" w14:textId="77777777" w:rsidR="00E70B5B" w:rsidRPr="003B135B" w:rsidRDefault="00E70B5B" w:rsidP="001D2C5E">
      <w:pPr>
        <w:jc w:val="center"/>
        <w:rPr>
          <w:lang w:val="uk-UA"/>
        </w:rPr>
      </w:pPr>
    </w:p>
    <w:p w14:paraId="2A7D81A5" w14:textId="77777777" w:rsidR="00E70B5B" w:rsidRPr="003B135B" w:rsidRDefault="00E70B5B" w:rsidP="001D2C5E">
      <w:pPr>
        <w:jc w:val="center"/>
        <w:rPr>
          <w:lang w:val="uk-UA"/>
        </w:rPr>
      </w:pPr>
    </w:p>
    <w:p w14:paraId="2BE34FBD" w14:textId="77777777" w:rsidR="001D2C5E" w:rsidRPr="003B135B" w:rsidRDefault="001D2C5E" w:rsidP="001D2C5E">
      <w:pPr>
        <w:jc w:val="center"/>
        <w:rPr>
          <w:lang w:val="uk-UA"/>
        </w:rPr>
      </w:pPr>
      <w:r w:rsidRPr="003B135B">
        <w:rPr>
          <w:lang w:val="uk-UA"/>
        </w:rPr>
        <w:lastRenderedPageBreak/>
        <w:t>РЕФЕРАТ</w:t>
      </w:r>
    </w:p>
    <w:p w14:paraId="4A76D35C" w14:textId="77777777" w:rsidR="001D2C5E" w:rsidRPr="003B135B" w:rsidRDefault="001D2C5E" w:rsidP="001D2C5E">
      <w:pPr>
        <w:rPr>
          <w:lang w:val="uk-UA"/>
        </w:rPr>
      </w:pPr>
    </w:p>
    <w:p w14:paraId="4B97581F" w14:textId="7B6C4D18" w:rsidR="00805E06" w:rsidRPr="003B135B" w:rsidRDefault="001D2C5E" w:rsidP="001D2C5E">
      <w:pPr>
        <w:rPr>
          <w:lang w:val="uk-UA"/>
        </w:rPr>
      </w:pPr>
      <w:r w:rsidRPr="003B135B">
        <w:rPr>
          <w:lang w:val="uk-UA"/>
        </w:rPr>
        <w:t xml:space="preserve">КР: </w:t>
      </w:r>
      <w:r w:rsidR="006954DD">
        <w:rPr>
          <w:lang w:val="uk-UA"/>
        </w:rPr>
        <w:t>49</w:t>
      </w:r>
      <w:r w:rsidR="00724257" w:rsidRPr="003B135B">
        <w:rPr>
          <w:lang w:val="uk-UA"/>
        </w:rPr>
        <w:t xml:space="preserve"> с., </w:t>
      </w:r>
      <w:r w:rsidR="00DD7411">
        <w:rPr>
          <w:lang w:val="uk-UA"/>
        </w:rPr>
        <w:t>25</w:t>
      </w:r>
      <w:r w:rsidR="00724257" w:rsidRPr="003B135B">
        <w:rPr>
          <w:lang w:val="uk-UA"/>
        </w:rPr>
        <w:t xml:space="preserve"> рис., </w:t>
      </w:r>
      <w:r w:rsidR="002A7F4F">
        <w:rPr>
          <w:lang w:val="uk-UA"/>
        </w:rPr>
        <w:t>11</w:t>
      </w:r>
      <w:r w:rsidRPr="003B135B">
        <w:rPr>
          <w:lang w:val="uk-UA"/>
        </w:rPr>
        <w:t xml:space="preserve"> </w:t>
      </w:r>
      <w:proofErr w:type="spellStart"/>
      <w:r w:rsidRPr="003B135B">
        <w:rPr>
          <w:lang w:val="uk-UA"/>
        </w:rPr>
        <w:t>источников</w:t>
      </w:r>
      <w:proofErr w:type="spellEnd"/>
    </w:p>
    <w:p w14:paraId="081C8617" w14:textId="77777777" w:rsidR="001D2C5E" w:rsidRPr="003B135B" w:rsidRDefault="001D2C5E" w:rsidP="001D2C5E">
      <w:pPr>
        <w:rPr>
          <w:lang w:val="uk-UA"/>
        </w:rPr>
      </w:pPr>
    </w:p>
    <w:p w14:paraId="4950D840" w14:textId="77777777" w:rsidR="00805E06" w:rsidRPr="003B135B" w:rsidRDefault="00805E06" w:rsidP="002F5119">
      <w:pPr>
        <w:rPr>
          <w:lang w:val="uk-UA"/>
        </w:rPr>
      </w:pPr>
      <w:r w:rsidRPr="003B135B">
        <w:rPr>
          <w:i/>
          <w:lang w:val="uk-UA"/>
        </w:rPr>
        <w:t>Ключевые слова</w:t>
      </w:r>
      <w:r w:rsidRPr="003B135B">
        <w:rPr>
          <w:lang w:val="uk-UA"/>
        </w:rPr>
        <w:t xml:space="preserve">: </w:t>
      </w:r>
      <w:r w:rsidR="005D4CCA" w:rsidRPr="005D4CCA">
        <w:rPr>
          <w:lang w:val="en-US"/>
        </w:rPr>
        <w:t>JavaScript</w:t>
      </w:r>
      <w:r w:rsidR="005D4CCA" w:rsidRPr="003B135B">
        <w:rPr>
          <w:lang w:val="uk-UA"/>
        </w:rPr>
        <w:t xml:space="preserve">, </w:t>
      </w:r>
      <w:r w:rsidR="005D4CCA" w:rsidRPr="005D4CCA">
        <w:rPr>
          <w:lang w:val="en-US"/>
        </w:rPr>
        <w:t>NodeJS</w:t>
      </w:r>
      <w:r w:rsidR="005D4CCA" w:rsidRPr="003B135B">
        <w:rPr>
          <w:lang w:val="uk-UA"/>
        </w:rPr>
        <w:t xml:space="preserve">, </w:t>
      </w:r>
      <w:r w:rsidR="005D4CCA" w:rsidRPr="005D4CCA">
        <w:rPr>
          <w:lang w:val="en-US"/>
        </w:rPr>
        <w:t>TypeScript</w:t>
      </w:r>
      <w:r w:rsidR="005D4CCA" w:rsidRPr="003B135B">
        <w:rPr>
          <w:lang w:val="uk-UA"/>
        </w:rPr>
        <w:t xml:space="preserve">, </w:t>
      </w:r>
      <w:r w:rsidR="005D4CCA" w:rsidRPr="005D4CCA">
        <w:rPr>
          <w:lang w:val="en-US"/>
        </w:rPr>
        <w:t>MongoDB</w:t>
      </w:r>
      <w:r w:rsidR="005D4CCA" w:rsidRPr="003B135B">
        <w:rPr>
          <w:lang w:val="uk-UA"/>
        </w:rPr>
        <w:t xml:space="preserve">, </w:t>
      </w:r>
      <w:r w:rsidR="005D4CCA" w:rsidRPr="005D4CCA">
        <w:rPr>
          <w:lang w:val="en-US"/>
        </w:rPr>
        <w:t>Angular</w:t>
      </w:r>
      <w:r w:rsidR="005D4CCA" w:rsidRPr="003B135B">
        <w:rPr>
          <w:lang w:val="uk-UA"/>
        </w:rPr>
        <w:t>, КЛИЕНТ-СЕРВЕР, ВЕБ-ПРОГРАММИРОВАНИЕ, БАЗЫ ДАННЫХ</w:t>
      </w:r>
    </w:p>
    <w:p w14:paraId="3D84FC6C" w14:textId="77777777" w:rsidR="00805E06" w:rsidRPr="003B135B" w:rsidRDefault="00805E06" w:rsidP="002F5119">
      <w:pPr>
        <w:rPr>
          <w:lang w:val="uk-UA"/>
        </w:rPr>
      </w:pPr>
    </w:p>
    <w:p w14:paraId="31D487AA" w14:textId="08A693D0" w:rsidR="00A5397D" w:rsidRPr="002A7F4F" w:rsidRDefault="00A5397D" w:rsidP="00A5397D">
      <w:proofErr w:type="spellStart"/>
      <w:r w:rsidRPr="002A7F4F">
        <w:rPr>
          <w:lang w:val="uk-UA"/>
        </w:rPr>
        <w:t>Объектом</w:t>
      </w:r>
      <w:proofErr w:type="spellEnd"/>
      <w:r w:rsidRPr="002A7F4F">
        <w:rPr>
          <w:lang w:val="uk-UA"/>
        </w:rPr>
        <w:t xml:space="preserve"> д</w:t>
      </w:r>
      <w:r>
        <w:t>анной курсовой работы является</w:t>
      </w:r>
      <w:r w:rsidR="005A7C98">
        <w:t xml:space="preserve"> технологии и методологии</w:t>
      </w:r>
      <w:r w:rsidR="00326E87">
        <w:t xml:space="preserve"> разработки</w:t>
      </w:r>
      <w:r w:rsidR="001F4597">
        <w:t xml:space="preserve"> </w:t>
      </w:r>
      <w:r w:rsidR="002A7F4F">
        <w:t xml:space="preserve">интернет магазина </w:t>
      </w:r>
      <w:r>
        <w:t xml:space="preserve">для </w:t>
      </w:r>
      <w:r w:rsidR="002A7F4F">
        <w:rPr>
          <w:lang w:val="uk-UA"/>
        </w:rPr>
        <w:t>продаж</w:t>
      </w:r>
      <w:r w:rsidR="002A7F4F">
        <w:t>и компьютерных комплектующих.</w:t>
      </w:r>
    </w:p>
    <w:p w14:paraId="416542B9" w14:textId="77777777" w:rsidR="00A5397D" w:rsidRDefault="00A5397D" w:rsidP="00A5397D">
      <w:r>
        <w:t>Целью работы является закрепление знаний по курсу "</w:t>
      </w:r>
      <w:r w:rsidR="00280995" w:rsidRPr="00280995">
        <w:t>Программирование веб-приложений Javascript</w:t>
      </w:r>
      <w:r>
        <w:t xml:space="preserve">" и получения навыков разработки </w:t>
      </w:r>
      <w:r w:rsidR="00280995">
        <w:t>веб-приложений с клиент-серверной архитектурой</w:t>
      </w:r>
      <w:r>
        <w:t xml:space="preserve">. Получение навыков работы с </w:t>
      </w:r>
      <w:r w:rsidR="00280995">
        <w:t>серверной частью и ее взаимодействие с клиентской частью</w:t>
      </w:r>
      <w:r>
        <w:t xml:space="preserve">. </w:t>
      </w:r>
    </w:p>
    <w:p w14:paraId="64BD955C" w14:textId="77777777" w:rsidR="00A5397D" w:rsidRDefault="00A5397D" w:rsidP="00A5397D">
      <w:r>
        <w:t xml:space="preserve">Было проанализировано предметную область индивидуального задания курсовой работы, с использованием основных понятий </w:t>
      </w:r>
      <w:r w:rsidR="00280995">
        <w:t>клиент-серверной архитектуры. Разработана модель</w:t>
      </w:r>
      <w:r>
        <w:t xml:space="preserve"> данных </w:t>
      </w:r>
      <w:r w:rsidR="00280995">
        <w:t>в виде схем</w:t>
      </w:r>
      <w:r>
        <w:t xml:space="preserve">. Проведена процедура преобразования полученной модели данных в схему </w:t>
      </w:r>
      <w:r w:rsidR="00280995">
        <w:t>документо-ориентированой</w:t>
      </w:r>
      <w:r>
        <w:t xml:space="preserve"> базы данных. Проведено проектирование архитектуры </w:t>
      </w:r>
      <w:r w:rsidR="00280995">
        <w:t>информационной системы</w:t>
      </w:r>
      <w:r w:rsidR="001257DB">
        <w:t xml:space="preserve"> с использованием технологии "клиент-сервер"</w:t>
      </w:r>
      <w:r>
        <w:t>.</w:t>
      </w:r>
    </w:p>
    <w:p w14:paraId="5817E8AD" w14:textId="661EB207" w:rsidR="00724257" w:rsidRDefault="006A6EE2" w:rsidP="002A7F4F">
      <w:r>
        <w:t>В ходе в</w:t>
      </w:r>
      <w:r w:rsidRPr="006A6EE2">
        <w:t>ыполнени</w:t>
      </w:r>
      <w:r>
        <w:t>я</w:t>
      </w:r>
      <w:r w:rsidRPr="006A6EE2">
        <w:t xml:space="preserve"> курсовой работы, последовательно применяя при</w:t>
      </w:r>
      <w:r w:rsidR="00E70B5B">
        <w:t xml:space="preserve">нципы объектно-ориентированного </w:t>
      </w:r>
      <w:r>
        <w:t>анализа</w:t>
      </w:r>
      <w:r w:rsidR="00E70B5B">
        <w:t xml:space="preserve">, </w:t>
      </w:r>
      <w:r w:rsidR="00E70B5B" w:rsidRPr="00E70B5B">
        <w:t xml:space="preserve">документно-ориентированного моделирования данных, а также используя программное средство СУБД </w:t>
      </w:r>
      <w:proofErr w:type="spellStart"/>
      <w:r w:rsidR="00E70B5B" w:rsidRPr="00E70B5B">
        <w:t>MongoDB</w:t>
      </w:r>
      <w:proofErr w:type="spellEnd"/>
      <w:r w:rsidR="00E70B5B" w:rsidRPr="00E70B5B">
        <w:t xml:space="preserve"> и </w:t>
      </w:r>
      <w:proofErr w:type="spellStart"/>
      <w:r w:rsidR="00E70B5B" w:rsidRPr="00E70B5B">
        <w:t>IntelliJ</w:t>
      </w:r>
      <w:proofErr w:type="spellEnd"/>
      <w:r w:rsidR="00E70B5B" w:rsidRPr="00E70B5B">
        <w:t xml:space="preserve"> IDEA </w:t>
      </w:r>
      <w:proofErr w:type="spellStart"/>
      <w:r w:rsidR="00E70B5B" w:rsidRPr="00E70B5B">
        <w:t>Ultimate</w:t>
      </w:r>
      <w:proofErr w:type="spellEnd"/>
      <w:r w:rsidR="00E70B5B" w:rsidRPr="00E70B5B">
        <w:t xml:space="preserve"> для программирования веб-приложения на серверной платформе </w:t>
      </w:r>
      <w:proofErr w:type="spellStart"/>
      <w:r w:rsidR="00E70B5B" w:rsidRPr="00E70B5B">
        <w:t>NodeJS</w:t>
      </w:r>
      <w:proofErr w:type="spellEnd"/>
      <w:r w:rsidR="00E70B5B" w:rsidRPr="00E70B5B">
        <w:t xml:space="preserve"> в операционной системе MS </w:t>
      </w:r>
      <w:proofErr w:type="spellStart"/>
      <w:r w:rsidR="00E70B5B" w:rsidRPr="00E70B5B">
        <w:t>Windows</w:t>
      </w:r>
      <w:proofErr w:type="spellEnd"/>
      <w:r w:rsidR="00E70B5B" w:rsidRPr="00E70B5B">
        <w:t xml:space="preserve"> 7, был разработан, реализован и задокументирован</w:t>
      </w:r>
      <w:bookmarkStart w:id="0" w:name="_GoBack"/>
      <w:bookmarkEnd w:id="0"/>
      <w:r w:rsidR="00E70B5B" w:rsidRPr="00E70B5B">
        <w:t xml:space="preserve"> </w:t>
      </w:r>
      <w:r w:rsidR="002A7F4F">
        <w:t xml:space="preserve">интернет-магазин для </w:t>
      </w:r>
      <w:r w:rsidR="002A7F4F">
        <w:rPr>
          <w:lang w:val="uk-UA"/>
        </w:rPr>
        <w:t>продаж</w:t>
      </w:r>
      <w:r w:rsidR="002A7F4F">
        <w:t>и компьютерных комплектующих.</w:t>
      </w:r>
    </w:p>
    <w:p w14:paraId="26DD27B0" w14:textId="77777777" w:rsidR="002A7F4F" w:rsidRDefault="002A7F4F" w:rsidP="002A7F4F"/>
    <w:p w14:paraId="28461129" w14:textId="77777777" w:rsidR="00E70B5B" w:rsidRDefault="00E70B5B" w:rsidP="00E70B5B"/>
    <w:p w14:paraId="230D2358" w14:textId="77777777" w:rsidR="00E70B5B" w:rsidRDefault="00E70B5B" w:rsidP="00E70B5B"/>
    <w:p w14:paraId="4A11AB74" w14:textId="77777777" w:rsidR="00E70B5B" w:rsidRDefault="00E70B5B" w:rsidP="001846A5">
      <w:pPr>
        <w:jc w:val="center"/>
      </w:pPr>
    </w:p>
    <w:p w14:paraId="22EB5BBB" w14:textId="77777777" w:rsidR="001846A5" w:rsidRPr="001846A5" w:rsidRDefault="001846A5" w:rsidP="001846A5">
      <w:pPr>
        <w:jc w:val="center"/>
        <w:rPr>
          <w:lang w:val="en-US"/>
        </w:rPr>
      </w:pPr>
      <w:r w:rsidRPr="001846A5">
        <w:rPr>
          <w:lang w:val="en-US"/>
        </w:rPr>
        <w:lastRenderedPageBreak/>
        <w:t>ABSTRACT</w:t>
      </w:r>
    </w:p>
    <w:p w14:paraId="3A2ADF90" w14:textId="77777777" w:rsidR="001846A5" w:rsidRPr="001846A5" w:rsidRDefault="001846A5" w:rsidP="001846A5">
      <w:pPr>
        <w:rPr>
          <w:lang w:val="en-US"/>
        </w:rPr>
      </w:pPr>
    </w:p>
    <w:p w14:paraId="19CF6DDB" w14:textId="01106768" w:rsidR="001846A5" w:rsidRPr="001846A5" w:rsidRDefault="007848B9" w:rsidP="001846A5">
      <w:pPr>
        <w:rPr>
          <w:lang w:val="en-US"/>
        </w:rPr>
      </w:pPr>
      <w:r>
        <w:rPr>
          <w:lang w:val="en-US"/>
        </w:rPr>
        <w:t>C</w:t>
      </w:r>
      <w:r w:rsidR="0010490F">
        <w:rPr>
          <w:lang w:val="en-US"/>
        </w:rPr>
        <w:t xml:space="preserve">W: </w:t>
      </w:r>
      <w:r w:rsidR="006954DD">
        <w:rPr>
          <w:lang w:val="uk-UA"/>
        </w:rPr>
        <w:t>49</w:t>
      </w:r>
      <w:r w:rsidR="001054E9">
        <w:rPr>
          <w:lang w:val="en-US"/>
        </w:rPr>
        <w:t xml:space="preserve"> p., </w:t>
      </w:r>
      <w:r w:rsidR="00DD7411" w:rsidRPr="007848B9">
        <w:rPr>
          <w:lang w:val="en-US"/>
        </w:rPr>
        <w:t>25</w:t>
      </w:r>
      <w:r w:rsidR="001054E9">
        <w:rPr>
          <w:lang w:val="en-US"/>
        </w:rPr>
        <w:t xml:space="preserve"> images, </w:t>
      </w:r>
      <w:r w:rsidR="002A7F4F">
        <w:rPr>
          <w:lang w:val="en-US"/>
        </w:rPr>
        <w:t>11</w:t>
      </w:r>
      <w:r w:rsidR="001846A5" w:rsidRPr="001846A5">
        <w:rPr>
          <w:lang w:val="en-US"/>
        </w:rPr>
        <w:t xml:space="preserve"> sources</w:t>
      </w:r>
    </w:p>
    <w:p w14:paraId="45B63C88" w14:textId="77777777" w:rsidR="001846A5" w:rsidRDefault="001846A5" w:rsidP="00F250E1">
      <w:pPr>
        <w:rPr>
          <w:i/>
          <w:lang w:val="en-US"/>
        </w:rPr>
      </w:pPr>
    </w:p>
    <w:p w14:paraId="7B3CFC4D" w14:textId="77777777" w:rsidR="00805E06" w:rsidRPr="00A5397D" w:rsidRDefault="00805E06" w:rsidP="00F250E1">
      <w:pPr>
        <w:rPr>
          <w:lang w:val="en-US"/>
        </w:rPr>
      </w:pPr>
      <w:r>
        <w:rPr>
          <w:i/>
          <w:lang w:val="en-US"/>
        </w:rPr>
        <w:t>Key</w:t>
      </w:r>
      <w:r w:rsidRPr="00E03B45">
        <w:rPr>
          <w:i/>
          <w:lang w:val="en-US"/>
        </w:rPr>
        <w:t xml:space="preserve"> </w:t>
      </w:r>
      <w:r>
        <w:rPr>
          <w:i/>
          <w:lang w:val="en-US"/>
        </w:rPr>
        <w:t>words</w:t>
      </w:r>
      <w:r>
        <w:rPr>
          <w:lang w:val="uk-UA"/>
        </w:rPr>
        <w:t xml:space="preserve">: </w:t>
      </w:r>
      <w:r w:rsidR="005443CC" w:rsidRPr="005443CC">
        <w:rPr>
          <w:lang w:val="en-US"/>
        </w:rPr>
        <w:t xml:space="preserve">JavaScript, NodeJS, TypeScript, MongoDB, Angular, </w:t>
      </w:r>
      <w:r w:rsidR="00EC268B">
        <w:rPr>
          <w:lang w:val="en-US"/>
        </w:rPr>
        <w:t>CLIENT-SERVER</w:t>
      </w:r>
      <w:r w:rsidR="00EC268B" w:rsidRPr="00EC268B">
        <w:rPr>
          <w:lang w:val="en-US"/>
        </w:rPr>
        <w:t xml:space="preserve">, </w:t>
      </w:r>
      <w:r w:rsidR="00EC268B">
        <w:rPr>
          <w:lang w:val="en-US"/>
        </w:rPr>
        <w:t>WEB-PROGRAMMING</w:t>
      </w:r>
      <w:r w:rsidR="00EC268B" w:rsidRPr="00EC268B">
        <w:rPr>
          <w:lang w:val="en-US"/>
        </w:rPr>
        <w:t xml:space="preserve">, </w:t>
      </w:r>
      <w:r w:rsidR="00EC268B">
        <w:rPr>
          <w:lang w:val="en-US"/>
        </w:rPr>
        <w:t>DATABASE</w:t>
      </w:r>
    </w:p>
    <w:p w14:paraId="6DA82070" w14:textId="77777777" w:rsidR="00805E06" w:rsidRPr="00E03B45" w:rsidRDefault="00805E06" w:rsidP="002F5119">
      <w:pPr>
        <w:rPr>
          <w:lang w:val="en-US"/>
        </w:rPr>
      </w:pPr>
    </w:p>
    <w:p w14:paraId="65F15C4D" w14:textId="419FE129" w:rsidR="00A4635A" w:rsidRPr="002A7F4F" w:rsidRDefault="00A4635A" w:rsidP="00A4635A">
      <w:pPr>
        <w:rPr>
          <w:lang w:val="en-US"/>
        </w:rPr>
      </w:pPr>
      <w:r w:rsidRPr="00A4635A">
        <w:rPr>
          <w:lang w:val="en-US"/>
        </w:rPr>
        <w:t xml:space="preserve">The Object of this course work is the technology and methodology for the development of an </w:t>
      </w:r>
      <w:r w:rsidR="002A7F4F">
        <w:rPr>
          <w:lang w:val="en-US"/>
        </w:rPr>
        <w:t xml:space="preserve">online </w:t>
      </w:r>
      <w:proofErr w:type="spellStart"/>
      <w:r w:rsidR="002A7F4F">
        <w:rPr>
          <w:lang w:val="en-US"/>
        </w:rPr>
        <w:t>strore</w:t>
      </w:r>
      <w:proofErr w:type="spellEnd"/>
      <w:r w:rsidRPr="00A4635A">
        <w:rPr>
          <w:lang w:val="en-US"/>
        </w:rPr>
        <w:t xml:space="preserve"> for </w:t>
      </w:r>
      <w:r w:rsidR="002A7F4F">
        <w:rPr>
          <w:lang w:val="en-US"/>
        </w:rPr>
        <w:t>sale computer parts.</w:t>
      </w:r>
    </w:p>
    <w:p w14:paraId="776EDA4C" w14:textId="77777777" w:rsidR="00A4635A" w:rsidRPr="00A4635A" w:rsidRDefault="00A4635A" w:rsidP="00A4635A">
      <w:pPr>
        <w:rPr>
          <w:lang w:val="en-US"/>
        </w:rPr>
      </w:pPr>
      <w:r w:rsidRPr="00A4635A">
        <w:rPr>
          <w:lang w:val="en-US"/>
        </w:rPr>
        <w:t xml:space="preserve">The aim of the work is to consolidate knowledge of the course "Programming Web Applications </w:t>
      </w:r>
      <w:proofErr w:type="spellStart"/>
      <w:r w:rsidRPr="00A4635A">
        <w:rPr>
          <w:lang w:val="en-US"/>
        </w:rPr>
        <w:t>Javascript</w:t>
      </w:r>
      <w:proofErr w:type="spellEnd"/>
      <w:r w:rsidRPr="00A4635A">
        <w:rPr>
          <w:lang w:val="en-US"/>
        </w:rPr>
        <w:t>" and gaining the skills to develop web applications with a client-server architecture. Getting skills to work with the server part and its interaction with the client part.</w:t>
      </w:r>
    </w:p>
    <w:p w14:paraId="72B99E20" w14:textId="77777777" w:rsidR="00A4635A" w:rsidRPr="00A4635A" w:rsidRDefault="00A4635A" w:rsidP="00A4635A">
      <w:pPr>
        <w:rPr>
          <w:lang w:val="en-US"/>
        </w:rPr>
      </w:pPr>
      <w:r w:rsidRPr="00A4635A">
        <w:rPr>
          <w:lang w:val="en-US"/>
        </w:rPr>
        <w:t>The subject area of ​​the individual coursework was analyzed using the basic concepts of the client-server architecture. Developed data model in the form of diagrams. The procedure of converting the obtained data model into a document-oriented database scheme has been carried out. The architecture of the information system was designed using the client-server technology.</w:t>
      </w:r>
    </w:p>
    <w:p w14:paraId="55F43007" w14:textId="567C2435" w:rsidR="00C67248" w:rsidRPr="00805E06" w:rsidRDefault="00A4635A" w:rsidP="00A4635A">
      <w:pPr>
        <w:rPr>
          <w:lang w:val="en-US"/>
        </w:rPr>
      </w:pPr>
      <w:r w:rsidRPr="00A4635A">
        <w:rPr>
          <w:lang w:val="en-US"/>
        </w:rPr>
        <w:t xml:space="preserve">In the course of coursework, consistently applying the principles of object-oriented analysis, document-oriented data modeling, as well as using the MongoDB and IntelliJ IDEA Ultimate DBMS software for programming a web application on the NodeJS server platform in the MS Windows 7 operating system, implemented and documented </w:t>
      </w:r>
      <w:r w:rsidR="002A7F4F" w:rsidRPr="00A4635A">
        <w:rPr>
          <w:lang w:val="en-US"/>
        </w:rPr>
        <w:t xml:space="preserve">of an </w:t>
      </w:r>
      <w:r w:rsidR="002A7F4F">
        <w:rPr>
          <w:lang w:val="en-US"/>
        </w:rPr>
        <w:t xml:space="preserve">online </w:t>
      </w:r>
      <w:proofErr w:type="spellStart"/>
      <w:r w:rsidR="002A7F4F">
        <w:rPr>
          <w:lang w:val="en-US"/>
        </w:rPr>
        <w:t>strore</w:t>
      </w:r>
      <w:proofErr w:type="spellEnd"/>
      <w:r w:rsidR="002A7F4F" w:rsidRPr="00A4635A">
        <w:rPr>
          <w:lang w:val="en-US"/>
        </w:rPr>
        <w:t xml:space="preserve"> for </w:t>
      </w:r>
      <w:r w:rsidR="002A7F4F">
        <w:rPr>
          <w:lang w:val="en-US"/>
        </w:rPr>
        <w:t>sale computer parts.</w:t>
      </w:r>
    </w:p>
    <w:sectPr w:rsidR="00C67248" w:rsidRPr="00805E06" w:rsidSect="00805E06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134" w:right="680" w:bottom="1134" w:left="1247" w:header="510" w:footer="51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2C20A" w14:textId="77777777" w:rsidR="0024689F" w:rsidRDefault="0024689F">
      <w:r>
        <w:separator/>
      </w:r>
    </w:p>
  </w:endnote>
  <w:endnote w:type="continuationSeparator" w:id="0">
    <w:p w14:paraId="46699A93" w14:textId="77777777" w:rsidR="0024689F" w:rsidRDefault="00246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E4CA9" w14:textId="77777777" w:rsidR="003B135B" w:rsidRDefault="003B135B" w:rsidP="00FE486E">
    <w:pPr>
      <w:pStyle w:val="af0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3ADFD05A" w14:textId="77777777" w:rsidR="003B135B" w:rsidRDefault="003B135B" w:rsidP="00DF2541">
    <w:pPr>
      <w:pStyle w:val="af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0249A" w14:textId="77777777" w:rsidR="003B135B" w:rsidRDefault="003B135B" w:rsidP="00DF2541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451F3" w14:textId="77777777" w:rsidR="0024689F" w:rsidRDefault="0024689F">
      <w:r>
        <w:separator/>
      </w:r>
    </w:p>
  </w:footnote>
  <w:footnote w:type="continuationSeparator" w:id="0">
    <w:p w14:paraId="5C97025C" w14:textId="77777777" w:rsidR="0024689F" w:rsidRDefault="002468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A93C9" w14:textId="77777777" w:rsidR="003B135B" w:rsidRDefault="003B135B" w:rsidP="009F5873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08A4427E" w14:textId="77777777" w:rsidR="003B135B" w:rsidRDefault="003B135B" w:rsidP="00572AEF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B1777" w14:textId="77777777" w:rsidR="003B135B" w:rsidRDefault="003B135B" w:rsidP="00F420FD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3.5pt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9DF2CC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E2E2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4C213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658C6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618EF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AA2A3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78DE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0440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AC29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702C2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4A7D5961"/>
    <w:multiLevelType w:val="multilevel"/>
    <w:tmpl w:val="FD347130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E06"/>
    <w:rsid w:val="00010DC1"/>
    <w:rsid w:val="00037AC5"/>
    <w:rsid w:val="00043A0B"/>
    <w:rsid w:val="00044AA9"/>
    <w:rsid w:val="00045417"/>
    <w:rsid w:val="00051182"/>
    <w:rsid w:val="00054FD4"/>
    <w:rsid w:val="0006035B"/>
    <w:rsid w:val="00067425"/>
    <w:rsid w:val="00071992"/>
    <w:rsid w:val="0007382D"/>
    <w:rsid w:val="00074357"/>
    <w:rsid w:val="00074B12"/>
    <w:rsid w:val="00086E98"/>
    <w:rsid w:val="00087F66"/>
    <w:rsid w:val="0009078B"/>
    <w:rsid w:val="00091072"/>
    <w:rsid w:val="00095CE9"/>
    <w:rsid w:val="000B22C3"/>
    <w:rsid w:val="000C2E8C"/>
    <w:rsid w:val="000D2D05"/>
    <w:rsid w:val="000E6721"/>
    <w:rsid w:val="000F0C48"/>
    <w:rsid w:val="000F496D"/>
    <w:rsid w:val="0010490F"/>
    <w:rsid w:val="0010491D"/>
    <w:rsid w:val="001054E9"/>
    <w:rsid w:val="001061A5"/>
    <w:rsid w:val="00106E44"/>
    <w:rsid w:val="0011012A"/>
    <w:rsid w:val="00110326"/>
    <w:rsid w:val="00111552"/>
    <w:rsid w:val="0012442A"/>
    <w:rsid w:val="001257DB"/>
    <w:rsid w:val="00146EA9"/>
    <w:rsid w:val="001533B8"/>
    <w:rsid w:val="001628BE"/>
    <w:rsid w:val="00177927"/>
    <w:rsid w:val="001846A5"/>
    <w:rsid w:val="00184AE6"/>
    <w:rsid w:val="00193E09"/>
    <w:rsid w:val="00194628"/>
    <w:rsid w:val="00197B55"/>
    <w:rsid w:val="001A1DD5"/>
    <w:rsid w:val="001B3A97"/>
    <w:rsid w:val="001C3C31"/>
    <w:rsid w:val="001D2C5E"/>
    <w:rsid w:val="001D497C"/>
    <w:rsid w:val="001D68CD"/>
    <w:rsid w:val="001E6F2F"/>
    <w:rsid w:val="001F0190"/>
    <w:rsid w:val="001F4150"/>
    <w:rsid w:val="001F4597"/>
    <w:rsid w:val="001F6C90"/>
    <w:rsid w:val="001F7623"/>
    <w:rsid w:val="001F7B1F"/>
    <w:rsid w:val="00201993"/>
    <w:rsid w:val="00215D3D"/>
    <w:rsid w:val="0022090B"/>
    <w:rsid w:val="00220F7A"/>
    <w:rsid w:val="00222350"/>
    <w:rsid w:val="00230613"/>
    <w:rsid w:val="00235F59"/>
    <w:rsid w:val="0024613C"/>
    <w:rsid w:val="0024651C"/>
    <w:rsid w:val="0024689F"/>
    <w:rsid w:val="00251680"/>
    <w:rsid w:val="002561EF"/>
    <w:rsid w:val="0025684A"/>
    <w:rsid w:val="00262A6E"/>
    <w:rsid w:val="00273AFF"/>
    <w:rsid w:val="00280995"/>
    <w:rsid w:val="002A7F4F"/>
    <w:rsid w:val="002B48DD"/>
    <w:rsid w:val="002B594C"/>
    <w:rsid w:val="002C6131"/>
    <w:rsid w:val="002D214C"/>
    <w:rsid w:val="002D5B19"/>
    <w:rsid w:val="002E14E4"/>
    <w:rsid w:val="002E1847"/>
    <w:rsid w:val="002E5756"/>
    <w:rsid w:val="002F491E"/>
    <w:rsid w:val="002F5119"/>
    <w:rsid w:val="003062CF"/>
    <w:rsid w:val="0032352B"/>
    <w:rsid w:val="00325C5A"/>
    <w:rsid w:val="00326E87"/>
    <w:rsid w:val="00336343"/>
    <w:rsid w:val="0034025E"/>
    <w:rsid w:val="00346767"/>
    <w:rsid w:val="00351C9D"/>
    <w:rsid w:val="0035265B"/>
    <w:rsid w:val="00362976"/>
    <w:rsid w:val="00367C3E"/>
    <w:rsid w:val="003736ED"/>
    <w:rsid w:val="00376761"/>
    <w:rsid w:val="00380CE7"/>
    <w:rsid w:val="00383D4B"/>
    <w:rsid w:val="00393AC8"/>
    <w:rsid w:val="003A163F"/>
    <w:rsid w:val="003B135B"/>
    <w:rsid w:val="003C25A4"/>
    <w:rsid w:val="003C2C32"/>
    <w:rsid w:val="003C7C93"/>
    <w:rsid w:val="003D568E"/>
    <w:rsid w:val="003D6376"/>
    <w:rsid w:val="003E39A0"/>
    <w:rsid w:val="003F0A48"/>
    <w:rsid w:val="003F2C84"/>
    <w:rsid w:val="003F44AC"/>
    <w:rsid w:val="00406661"/>
    <w:rsid w:val="00410F51"/>
    <w:rsid w:val="00417915"/>
    <w:rsid w:val="00421983"/>
    <w:rsid w:val="00422391"/>
    <w:rsid w:val="00424CD6"/>
    <w:rsid w:val="00432B75"/>
    <w:rsid w:val="004557BE"/>
    <w:rsid w:val="004606D3"/>
    <w:rsid w:val="00461464"/>
    <w:rsid w:val="00490DF7"/>
    <w:rsid w:val="00492C60"/>
    <w:rsid w:val="00494175"/>
    <w:rsid w:val="00494F5B"/>
    <w:rsid w:val="004962D1"/>
    <w:rsid w:val="004C0B29"/>
    <w:rsid w:val="004D5459"/>
    <w:rsid w:val="004E06A2"/>
    <w:rsid w:val="005001F6"/>
    <w:rsid w:val="0051264D"/>
    <w:rsid w:val="00521BBE"/>
    <w:rsid w:val="00524F18"/>
    <w:rsid w:val="005252E6"/>
    <w:rsid w:val="005428BE"/>
    <w:rsid w:val="005443CC"/>
    <w:rsid w:val="00544DB8"/>
    <w:rsid w:val="00552403"/>
    <w:rsid w:val="005548E2"/>
    <w:rsid w:val="00557C51"/>
    <w:rsid w:val="0056691A"/>
    <w:rsid w:val="005676F0"/>
    <w:rsid w:val="00572AEF"/>
    <w:rsid w:val="00575128"/>
    <w:rsid w:val="00580E62"/>
    <w:rsid w:val="005967FA"/>
    <w:rsid w:val="005A62EB"/>
    <w:rsid w:val="005A774D"/>
    <w:rsid w:val="005A7C98"/>
    <w:rsid w:val="005B37BD"/>
    <w:rsid w:val="005C718F"/>
    <w:rsid w:val="005D2945"/>
    <w:rsid w:val="005D331D"/>
    <w:rsid w:val="005D4CCA"/>
    <w:rsid w:val="005E0FAC"/>
    <w:rsid w:val="005E3EB0"/>
    <w:rsid w:val="005E6DBF"/>
    <w:rsid w:val="005E6F2F"/>
    <w:rsid w:val="005E712C"/>
    <w:rsid w:val="005F474C"/>
    <w:rsid w:val="0060324C"/>
    <w:rsid w:val="00610E08"/>
    <w:rsid w:val="00615F79"/>
    <w:rsid w:val="00622387"/>
    <w:rsid w:val="00624751"/>
    <w:rsid w:val="00626B08"/>
    <w:rsid w:val="00633326"/>
    <w:rsid w:val="00633355"/>
    <w:rsid w:val="00640E8E"/>
    <w:rsid w:val="006524F0"/>
    <w:rsid w:val="00652C7D"/>
    <w:rsid w:val="00655E05"/>
    <w:rsid w:val="00663232"/>
    <w:rsid w:val="006779FB"/>
    <w:rsid w:val="00677F65"/>
    <w:rsid w:val="00680820"/>
    <w:rsid w:val="00681A7F"/>
    <w:rsid w:val="00683C8C"/>
    <w:rsid w:val="00686C77"/>
    <w:rsid w:val="006921CB"/>
    <w:rsid w:val="006954DD"/>
    <w:rsid w:val="0069781B"/>
    <w:rsid w:val="006A6EE2"/>
    <w:rsid w:val="006A7684"/>
    <w:rsid w:val="006B0860"/>
    <w:rsid w:val="006B2F46"/>
    <w:rsid w:val="006B5BFA"/>
    <w:rsid w:val="006C0347"/>
    <w:rsid w:val="006C5B0E"/>
    <w:rsid w:val="006C7F9A"/>
    <w:rsid w:val="006D1A98"/>
    <w:rsid w:val="006D1CE2"/>
    <w:rsid w:val="006E1408"/>
    <w:rsid w:val="006F7166"/>
    <w:rsid w:val="007063B2"/>
    <w:rsid w:val="00712146"/>
    <w:rsid w:val="00724257"/>
    <w:rsid w:val="00725BEC"/>
    <w:rsid w:val="007268B7"/>
    <w:rsid w:val="00726E0A"/>
    <w:rsid w:val="0073089A"/>
    <w:rsid w:val="00737812"/>
    <w:rsid w:val="00742CB0"/>
    <w:rsid w:val="00760889"/>
    <w:rsid w:val="00761732"/>
    <w:rsid w:val="00770D37"/>
    <w:rsid w:val="00780D98"/>
    <w:rsid w:val="007848B9"/>
    <w:rsid w:val="00792D6A"/>
    <w:rsid w:val="007965BE"/>
    <w:rsid w:val="007A26D6"/>
    <w:rsid w:val="007A3205"/>
    <w:rsid w:val="007A38B5"/>
    <w:rsid w:val="007B559B"/>
    <w:rsid w:val="007C4F25"/>
    <w:rsid w:val="007D0381"/>
    <w:rsid w:val="007D738B"/>
    <w:rsid w:val="007E06B4"/>
    <w:rsid w:val="007F538E"/>
    <w:rsid w:val="00803FFE"/>
    <w:rsid w:val="00805E06"/>
    <w:rsid w:val="008061B5"/>
    <w:rsid w:val="0081385E"/>
    <w:rsid w:val="008142B2"/>
    <w:rsid w:val="00817369"/>
    <w:rsid w:val="0082565B"/>
    <w:rsid w:val="00833C55"/>
    <w:rsid w:val="00835FB2"/>
    <w:rsid w:val="00852849"/>
    <w:rsid w:val="008619D6"/>
    <w:rsid w:val="00871634"/>
    <w:rsid w:val="00874C07"/>
    <w:rsid w:val="00874EA1"/>
    <w:rsid w:val="00877EFC"/>
    <w:rsid w:val="00883FE2"/>
    <w:rsid w:val="00885992"/>
    <w:rsid w:val="0089293E"/>
    <w:rsid w:val="008930ED"/>
    <w:rsid w:val="008A4BCF"/>
    <w:rsid w:val="008B1E04"/>
    <w:rsid w:val="008E3B2F"/>
    <w:rsid w:val="008E6D33"/>
    <w:rsid w:val="008F01A0"/>
    <w:rsid w:val="008F1B29"/>
    <w:rsid w:val="008F49A6"/>
    <w:rsid w:val="00907976"/>
    <w:rsid w:val="00924CE0"/>
    <w:rsid w:val="00930A82"/>
    <w:rsid w:val="00932EDB"/>
    <w:rsid w:val="009330E8"/>
    <w:rsid w:val="009336B4"/>
    <w:rsid w:val="0094748F"/>
    <w:rsid w:val="009477B4"/>
    <w:rsid w:val="00960AF1"/>
    <w:rsid w:val="00961700"/>
    <w:rsid w:val="00965DBB"/>
    <w:rsid w:val="00967824"/>
    <w:rsid w:val="00967F81"/>
    <w:rsid w:val="009832F9"/>
    <w:rsid w:val="00984729"/>
    <w:rsid w:val="009A4A6C"/>
    <w:rsid w:val="009B6830"/>
    <w:rsid w:val="009C3C3A"/>
    <w:rsid w:val="009C586C"/>
    <w:rsid w:val="009C6740"/>
    <w:rsid w:val="009C6C01"/>
    <w:rsid w:val="009D0BC7"/>
    <w:rsid w:val="009E23A8"/>
    <w:rsid w:val="009E3069"/>
    <w:rsid w:val="009F48EB"/>
    <w:rsid w:val="009F5873"/>
    <w:rsid w:val="009F7F97"/>
    <w:rsid w:val="00A012DA"/>
    <w:rsid w:val="00A07F48"/>
    <w:rsid w:val="00A12415"/>
    <w:rsid w:val="00A14857"/>
    <w:rsid w:val="00A14BFF"/>
    <w:rsid w:val="00A150FF"/>
    <w:rsid w:val="00A15E32"/>
    <w:rsid w:val="00A25C10"/>
    <w:rsid w:val="00A26731"/>
    <w:rsid w:val="00A33AD4"/>
    <w:rsid w:val="00A420F4"/>
    <w:rsid w:val="00A435DC"/>
    <w:rsid w:val="00A4635A"/>
    <w:rsid w:val="00A53346"/>
    <w:rsid w:val="00A5397D"/>
    <w:rsid w:val="00A559EC"/>
    <w:rsid w:val="00A671EF"/>
    <w:rsid w:val="00A733B5"/>
    <w:rsid w:val="00A7346C"/>
    <w:rsid w:val="00A763F3"/>
    <w:rsid w:val="00A82C29"/>
    <w:rsid w:val="00A87B97"/>
    <w:rsid w:val="00AA27C6"/>
    <w:rsid w:val="00AA510A"/>
    <w:rsid w:val="00AD48A9"/>
    <w:rsid w:val="00B12184"/>
    <w:rsid w:val="00B22464"/>
    <w:rsid w:val="00B2263F"/>
    <w:rsid w:val="00B31C40"/>
    <w:rsid w:val="00B3783F"/>
    <w:rsid w:val="00B4111C"/>
    <w:rsid w:val="00B4200A"/>
    <w:rsid w:val="00B435BF"/>
    <w:rsid w:val="00B46539"/>
    <w:rsid w:val="00B476C2"/>
    <w:rsid w:val="00B559C1"/>
    <w:rsid w:val="00B61838"/>
    <w:rsid w:val="00B6273D"/>
    <w:rsid w:val="00B63B04"/>
    <w:rsid w:val="00B65A5F"/>
    <w:rsid w:val="00B7323C"/>
    <w:rsid w:val="00B73CAB"/>
    <w:rsid w:val="00B7497B"/>
    <w:rsid w:val="00B91983"/>
    <w:rsid w:val="00BB1278"/>
    <w:rsid w:val="00BB1607"/>
    <w:rsid w:val="00BB1AB4"/>
    <w:rsid w:val="00BC08EE"/>
    <w:rsid w:val="00BD011D"/>
    <w:rsid w:val="00BD193A"/>
    <w:rsid w:val="00BD6C66"/>
    <w:rsid w:val="00BE0A05"/>
    <w:rsid w:val="00BE4B0F"/>
    <w:rsid w:val="00BE704E"/>
    <w:rsid w:val="00BF2903"/>
    <w:rsid w:val="00BF7257"/>
    <w:rsid w:val="00C120C9"/>
    <w:rsid w:val="00C23891"/>
    <w:rsid w:val="00C2465C"/>
    <w:rsid w:val="00C34E73"/>
    <w:rsid w:val="00C360FE"/>
    <w:rsid w:val="00C43633"/>
    <w:rsid w:val="00C53D22"/>
    <w:rsid w:val="00C5728A"/>
    <w:rsid w:val="00C67248"/>
    <w:rsid w:val="00C679AD"/>
    <w:rsid w:val="00C77304"/>
    <w:rsid w:val="00C91C1E"/>
    <w:rsid w:val="00CA0A34"/>
    <w:rsid w:val="00CB2B99"/>
    <w:rsid w:val="00CB38CF"/>
    <w:rsid w:val="00CB6AA5"/>
    <w:rsid w:val="00CB7F3A"/>
    <w:rsid w:val="00CC0799"/>
    <w:rsid w:val="00CD4D78"/>
    <w:rsid w:val="00CD5DC3"/>
    <w:rsid w:val="00D07F67"/>
    <w:rsid w:val="00D14EA3"/>
    <w:rsid w:val="00D2339D"/>
    <w:rsid w:val="00D25784"/>
    <w:rsid w:val="00D27E63"/>
    <w:rsid w:val="00D37CE4"/>
    <w:rsid w:val="00D447F6"/>
    <w:rsid w:val="00D45FFC"/>
    <w:rsid w:val="00D517CB"/>
    <w:rsid w:val="00D6279F"/>
    <w:rsid w:val="00D634CA"/>
    <w:rsid w:val="00D65AC4"/>
    <w:rsid w:val="00D7670A"/>
    <w:rsid w:val="00D76EED"/>
    <w:rsid w:val="00D77FB2"/>
    <w:rsid w:val="00D809C1"/>
    <w:rsid w:val="00D81FC9"/>
    <w:rsid w:val="00D95BDC"/>
    <w:rsid w:val="00DA1D13"/>
    <w:rsid w:val="00DA65EA"/>
    <w:rsid w:val="00DA761F"/>
    <w:rsid w:val="00DB0A2D"/>
    <w:rsid w:val="00DC622D"/>
    <w:rsid w:val="00DC6BC0"/>
    <w:rsid w:val="00DD7411"/>
    <w:rsid w:val="00DF2541"/>
    <w:rsid w:val="00DF4372"/>
    <w:rsid w:val="00DF4673"/>
    <w:rsid w:val="00DF6353"/>
    <w:rsid w:val="00E03D95"/>
    <w:rsid w:val="00E06D02"/>
    <w:rsid w:val="00E11508"/>
    <w:rsid w:val="00E1311A"/>
    <w:rsid w:val="00E14FFE"/>
    <w:rsid w:val="00E152C7"/>
    <w:rsid w:val="00E31ABB"/>
    <w:rsid w:val="00E668E9"/>
    <w:rsid w:val="00E67418"/>
    <w:rsid w:val="00E70B5B"/>
    <w:rsid w:val="00E807D0"/>
    <w:rsid w:val="00E85FD3"/>
    <w:rsid w:val="00E861A2"/>
    <w:rsid w:val="00E9386A"/>
    <w:rsid w:val="00E96DA5"/>
    <w:rsid w:val="00EA21A4"/>
    <w:rsid w:val="00EA23CE"/>
    <w:rsid w:val="00EB5FCF"/>
    <w:rsid w:val="00EC268B"/>
    <w:rsid w:val="00EC403F"/>
    <w:rsid w:val="00EC61DB"/>
    <w:rsid w:val="00ED5503"/>
    <w:rsid w:val="00EE3C18"/>
    <w:rsid w:val="00EF3E93"/>
    <w:rsid w:val="00F0657C"/>
    <w:rsid w:val="00F11609"/>
    <w:rsid w:val="00F147EF"/>
    <w:rsid w:val="00F23F65"/>
    <w:rsid w:val="00F250E1"/>
    <w:rsid w:val="00F30E3E"/>
    <w:rsid w:val="00F34AF9"/>
    <w:rsid w:val="00F420FD"/>
    <w:rsid w:val="00F43C66"/>
    <w:rsid w:val="00F45F95"/>
    <w:rsid w:val="00F468D3"/>
    <w:rsid w:val="00F55E13"/>
    <w:rsid w:val="00F63062"/>
    <w:rsid w:val="00F67DC1"/>
    <w:rsid w:val="00F72BB5"/>
    <w:rsid w:val="00F747AF"/>
    <w:rsid w:val="00F778B6"/>
    <w:rsid w:val="00F81C34"/>
    <w:rsid w:val="00F94601"/>
    <w:rsid w:val="00FB0AB7"/>
    <w:rsid w:val="00FD1335"/>
    <w:rsid w:val="00FE486E"/>
    <w:rsid w:val="00FE5917"/>
    <w:rsid w:val="00FE65F3"/>
    <w:rsid w:val="00FF0D8A"/>
    <w:rsid w:val="00FF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803613"/>
  <w15:docId w15:val="{54888E61-04E6-48F4-A81C-038E1C82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805E06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aliases w:val="Раздел"/>
    <w:basedOn w:val="a2"/>
    <w:next w:val="a2"/>
    <w:qFormat/>
    <w:rsid w:val="005D331D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qFormat/>
    <w:rsid w:val="001B3A97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qFormat/>
    <w:rsid w:val="004606D3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qFormat/>
    <w:rsid w:val="004606D3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2"/>
    <w:rsid w:val="00ED5503"/>
    <w:pPr>
      <w:spacing w:after="420"/>
      <w:ind w:firstLine="0"/>
      <w:jc w:val="center"/>
    </w:pPr>
    <w:rPr>
      <w:szCs w:val="20"/>
    </w:rPr>
  </w:style>
  <w:style w:type="paragraph" w:styleId="a7">
    <w:name w:val="Balloon Text"/>
    <w:basedOn w:val="a2"/>
    <w:semiHidden/>
    <w:rsid w:val="00C120C9"/>
    <w:rPr>
      <w:rFonts w:ascii="Tahoma" w:hAnsi="Tahoma" w:cs="Tahoma"/>
      <w:sz w:val="16"/>
      <w:szCs w:val="16"/>
    </w:rPr>
  </w:style>
  <w:style w:type="character" w:styleId="a8">
    <w:name w:val="Hyperlink"/>
    <w:rsid w:val="005E6DBF"/>
    <w:rPr>
      <w:color w:val="0000FF"/>
      <w:u w:val="single"/>
    </w:rPr>
  </w:style>
  <w:style w:type="paragraph" w:styleId="10">
    <w:name w:val="toc 1"/>
    <w:basedOn w:val="a2"/>
    <w:next w:val="a2"/>
    <w:autoRedefine/>
    <w:semiHidden/>
    <w:rsid w:val="00E31ABB"/>
    <w:pPr>
      <w:tabs>
        <w:tab w:val="right" w:leader="dot" w:pos="10080"/>
      </w:tabs>
      <w:ind w:right="1026" w:firstLine="0"/>
    </w:pPr>
  </w:style>
  <w:style w:type="paragraph" w:styleId="20">
    <w:name w:val="toc 2"/>
    <w:basedOn w:val="a2"/>
    <w:next w:val="a2"/>
    <w:autoRedefine/>
    <w:semiHidden/>
    <w:rsid w:val="008619D6"/>
    <w:pPr>
      <w:tabs>
        <w:tab w:val="right" w:leader="dot" w:pos="10080"/>
      </w:tabs>
      <w:ind w:left="284" w:right="1026" w:firstLine="0"/>
    </w:pPr>
  </w:style>
  <w:style w:type="paragraph" w:styleId="30">
    <w:name w:val="toc 3"/>
    <w:basedOn w:val="a2"/>
    <w:next w:val="a2"/>
    <w:autoRedefine/>
    <w:semiHidden/>
    <w:rsid w:val="008619D6"/>
    <w:pPr>
      <w:tabs>
        <w:tab w:val="right" w:leader="dot" w:pos="10081"/>
      </w:tabs>
      <w:ind w:left="567" w:right="1026" w:firstLine="0"/>
    </w:pPr>
  </w:style>
  <w:style w:type="paragraph" w:styleId="40">
    <w:name w:val="toc 4"/>
    <w:basedOn w:val="a2"/>
    <w:next w:val="a2"/>
    <w:autoRedefine/>
    <w:semiHidden/>
    <w:rsid w:val="00E31ABB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5E6DBF"/>
    <w:pPr>
      <w:ind w:left="1120"/>
    </w:pPr>
  </w:style>
  <w:style w:type="paragraph" w:customStyle="1" w:styleId="a9">
    <w:name w:val="Номер рисунка"/>
    <w:basedOn w:val="a2"/>
    <w:next w:val="a2"/>
    <w:rsid w:val="009477B4"/>
    <w:pPr>
      <w:keepLines/>
      <w:ind w:firstLine="0"/>
      <w:jc w:val="center"/>
    </w:pPr>
    <w:rPr>
      <w:szCs w:val="20"/>
    </w:rPr>
  </w:style>
  <w:style w:type="paragraph" w:customStyle="1" w:styleId="aa">
    <w:name w:val="Номер таблицы"/>
    <w:basedOn w:val="a2"/>
    <w:next w:val="a2"/>
    <w:rsid w:val="006C7F9A"/>
    <w:pPr>
      <w:keepNext/>
      <w:keepLines/>
      <w:ind w:firstLine="0"/>
    </w:pPr>
  </w:style>
  <w:style w:type="paragraph" w:styleId="ab">
    <w:name w:val="Document Map"/>
    <w:basedOn w:val="a2"/>
    <w:semiHidden/>
    <w:rsid w:val="001F415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c">
    <w:name w:val="header"/>
    <w:basedOn w:val="a2"/>
    <w:rsid w:val="00544DB8"/>
    <w:pPr>
      <w:tabs>
        <w:tab w:val="center" w:pos="4677"/>
        <w:tab w:val="right" w:pos="9355"/>
      </w:tabs>
    </w:pPr>
  </w:style>
  <w:style w:type="character" w:styleId="ad">
    <w:name w:val="page number"/>
    <w:basedOn w:val="a3"/>
    <w:rsid w:val="001628BE"/>
  </w:style>
  <w:style w:type="table" w:styleId="ae">
    <w:name w:val="Table Grid"/>
    <w:basedOn w:val="a4"/>
    <w:rsid w:val="00B61838"/>
    <w:pPr>
      <w:spacing w:line="36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uiPriority w:val="1"/>
    <w:qFormat/>
    <w:rsid w:val="00805E06"/>
    <w:pPr>
      <w:ind w:firstLine="709"/>
      <w:jc w:val="both"/>
    </w:pPr>
    <w:rPr>
      <w:sz w:val="28"/>
      <w:szCs w:val="24"/>
    </w:rPr>
  </w:style>
  <w:style w:type="paragraph" w:styleId="af0">
    <w:name w:val="footer"/>
    <w:basedOn w:val="a2"/>
    <w:rsid w:val="001628BE"/>
    <w:pPr>
      <w:tabs>
        <w:tab w:val="center" w:pos="4677"/>
        <w:tab w:val="right" w:pos="9355"/>
      </w:tabs>
    </w:pPr>
  </w:style>
  <w:style w:type="paragraph" w:customStyle="1" w:styleId="a">
    <w:name w:val="Нумерованый развернутый"/>
    <w:basedOn w:val="a2"/>
    <w:rsid w:val="00EC403F"/>
    <w:pPr>
      <w:numPr>
        <w:numId w:val="6"/>
      </w:numPr>
    </w:pPr>
  </w:style>
  <w:style w:type="paragraph" w:customStyle="1" w:styleId="af1">
    <w:name w:val="Рисунок"/>
    <w:basedOn w:val="a2"/>
    <w:next w:val="a9"/>
    <w:rsid w:val="009477B4"/>
    <w:pPr>
      <w:keepNext/>
      <w:keepLines/>
      <w:ind w:firstLine="0"/>
      <w:jc w:val="center"/>
    </w:pPr>
  </w:style>
  <w:style w:type="paragraph" w:styleId="af2">
    <w:name w:val="footnote text"/>
    <w:basedOn w:val="a2"/>
    <w:semiHidden/>
    <w:rsid w:val="006C7F9A"/>
    <w:pPr>
      <w:spacing w:line="240" w:lineRule="auto"/>
    </w:pPr>
    <w:rPr>
      <w:szCs w:val="20"/>
    </w:rPr>
  </w:style>
  <w:style w:type="paragraph" w:customStyle="1" w:styleId="a1">
    <w:name w:val="Маркированный стандартный"/>
    <w:basedOn w:val="a2"/>
    <w:rsid w:val="00074B12"/>
    <w:pPr>
      <w:numPr>
        <w:numId w:val="3"/>
      </w:numPr>
    </w:pPr>
  </w:style>
  <w:style w:type="paragraph" w:customStyle="1" w:styleId="a0">
    <w:name w:val="Нумерованный стандартный"/>
    <w:basedOn w:val="a2"/>
    <w:rsid w:val="00B559C1"/>
    <w:pPr>
      <w:numPr>
        <w:numId w:val="1"/>
      </w:numPr>
    </w:pPr>
  </w:style>
  <w:style w:type="paragraph" w:customStyle="1" w:styleId="af3">
    <w:name w:val="Формулы описание"/>
    <w:basedOn w:val="a2"/>
    <w:rsid w:val="00ED5503"/>
    <w:pPr>
      <w:ind w:left="1080" w:hanging="371"/>
      <w:jc w:val="left"/>
    </w:pPr>
    <w:rPr>
      <w:szCs w:val="20"/>
    </w:rPr>
  </w:style>
  <w:style w:type="paragraph" w:customStyle="1" w:styleId="af4">
    <w:name w:val="Формула без номера"/>
    <w:basedOn w:val="a2"/>
    <w:rsid w:val="00ED5503"/>
    <w:pPr>
      <w:ind w:firstLine="0"/>
      <w:jc w:val="center"/>
    </w:pPr>
  </w:style>
  <w:style w:type="paragraph" w:customStyle="1" w:styleId="af5">
    <w:name w:val="Формула с номером"/>
    <w:basedOn w:val="a2"/>
    <w:rsid w:val="00ED5503"/>
    <w:pPr>
      <w:ind w:firstLine="0"/>
      <w:jc w:val="right"/>
    </w:pPr>
  </w:style>
  <w:style w:type="character" w:styleId="af6">
    <w:name w:val="footnote reference"/>
    <w:semiHidden/>
    <w:rsid w:val="00D45FFC"/>
    <w:rPr>
      <w:vertAlign w:val="superscript"/>
    </w:rPr>
  </w:style>
  <w:style w:type="paragraph" w:customStyle="1" w:styleId="af7">
    <w:name w:val="Текст таблицы"/>
    <w:basedOn w:val="a2"/>
    <w:rsid w:val="00422391"/>
    <w:pPr>
      <w:spacing w:line="240" w:lineRule="auto"/>
      <w:ind w:firstLine="0"/>
    </w:pPr>
  </w:style>
  <w:style w:type="paragraph" w:customStyle="1" w:styleId="af8">
    <w:name w:val="Структурная часть приложения"/>
    <w:basedOn w:val="a2"/>
    <w:next w:val="a2"/>
    <w:rsid w:val="00A14BFF"/>
    <w:pPr>
      <w:keepNext/>
      <w:keepLines/>
    </w:pPr>
    <w:rPr>
      <w:b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6;&#1088;&#1077;&#1081;\Downloads\STVUZ-KhPI-3_01-2010%20(1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F22E1-D313-4C83-9081-788136CC6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STVUZ-KhPI-3_01-2010 (1)</Template>
  <TotalTime>62</TotalTime>
  <Pages>3</Pages>
  <Words>598</Words>
  <Characters>3413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Реферат</vt:lpstr>
      <vt:lpstr>ЗМІСТ</vt:lpstr>
    </vt:vector>
  </TitlesOfParts>
  <Company>каф. АСУ</Company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Реферат</dc:title>
  <dc:subject/>
  <dc:creator>Андрей</dc:creator>
  <cp:keywords/>
  <dc:description/>
  <cp:lastModifiedBy>Владимир Кулик</cp:lastModifiedBy>
  <cp:revision>56</cp:revision>
  <cp:lastPrinted>2010-12-20T12:34:00Z</cp:lastPrinted>
  <dcterms:created xsi:type="dcterms:W3CDTF">2016-01-19T22:44:00Z</dcterms:created>
  <dcterms:modified xsi:type="dcterms:W3CDTF">2019-01-20T16:45:00Z</dcterms:modified>
</cp:coreProperties>
</file>