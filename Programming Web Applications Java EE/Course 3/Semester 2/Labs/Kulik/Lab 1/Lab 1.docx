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35" w:rsidRPr="003C7706" w:rsidRDefault="00D02D35" w:rsidP="003C7706">
      <w:pPr>
        <w:pStyle w:val="a7"/>
      </w:pPr>
      <w:r w:rsidRPr="003C7706">
        <w:t>МІНІСТЕРСТВО ОСВІТИ І НАУКИ УКРАЇНИ</w:t>
      </w:r>
    </w:p>
    <w:p w:rsidR="00D02D35" w:rsidRPr="002C5A75" w:rsidRDefault="00D02D35" w:rsidP="003C7706">
      <w:pPr>
        <w:pStyle w:val="a7"/>
      </w:pPr>
      <w:r w:rsidRPr="002C5A75">
        <w:t xml:space="preserve">НАЦІОНАЛЬНИЙ </w:t>
      </w:r>
      <w:r w:rsidRPr="00AE2410">
        <w:t>ТЕХНІЧНИЙ</w:t>
      </w:r>
      <w:r w:rsidRPr="002C5A75">
        <w:t xml:space="preserve"> УНІВЕРСИТЕТ</w:t>
      </w:r>
    </w:p>
    <w:p w:rsidR="00D02D35" w:rsidRPr="002C5A75" w:rsidRDefault="00D02D35" w:rsidP="003C7706">
      <w:pPr>
        <w:pStyle w:val="a7"/>
      </w:pPr>
      <w:r w:rsidRPr="002C5A75">
        <w:t>«ХАРКІВСЬКИЙ ПОЛІТЕХНІЧНИЙ ІНСТИТУТ»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  <w:r w:rsidRPr="002C5A75">
        <w:t>Кафедра «Програмна інженерія та інформаційні технології управління»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3C7706">
      <w:pPr>
        <w:pStyle w:val="a7"/>
      </w:pPr>
      <w:r w:rsidRPr="00AE2410">
        <w:t>ЗВІТ</w:t>
      </w:r>
    </w:p>
    <w:p w:rsidR="00D02D35" w:rsidRPr="002C5A75" w:rsidRDefault="00D02D35" w:rsidP="00AE2410">
      <w:pPr>
        <w:pStyle w:val="a5"/>
      </w:pPr>
      <w:r w:rsidRPr="002C5A75">
        <w:t xml:space="preserve">з лабораторної роботи № </w:t>
      </w:r>
      <w:r w:rsidR="00F85312">
        <w:t>1</w:t>
      </w:r>
    </w:p>
    <w:p w:rsidR="00D02D35" w:rsidRPr="002C5A75" w:rsidRDefault="00D02D35" w:rsidP="00AE2410">
      <w:pPr>
        <w:pStyle w:val="a5"/>
      </w:pPr>
      <w:r w:rsidRPr="002C5A75">
        <w:t>з дисципліни</w:t>
      </w:r>
    </w:p>
    <w:p w:rsidR="00D02D35" w:rsidRPr="00AE2410" w:rsidRDefault="00D02D35" w:rsidP="003C7706">
      <w:pPr>
        <w:pStyle w:val="a7"/>
      </w:pPr>
      <w:r w:rsidRPr="00AE2410">
        <w:t>«</w:t>
      </w:r>
      <w:r w:rsidR="00AE2410" w:rsidRPr="00AE2410">
        <w:t>ПРОГРАМУВАННЯ ВЕБ-ЗАСТОСУВАНЬ JAVA EE</w:t>
      </w:r>
      <w:r w:rsidRPr="00AE2410">
        <w:t>»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40648F" w:rsidP="00F85312">
      <w:pPr>
        <w:pStyle w:val="a9"/>
        <w:jc w:val="right"/>
      </w:pPr>
      <w:r w:rsidRPr="002C5A75">
        <w:t>ВИКОНАВ</w:t>
      </w:r>
    </w:p>
    <w:p w:rsidR="00D02D35" w:rsidRPr="00180468" w:rsidRDefault="0040648F" w:rsidP="00F85312">
      <w:pPr>
        <w:pStyle w:val="ad"/>
        <w:jc w:val="right"/>
      </w:pPr>
      <w:r w:rsidRPr="00180468">
        <w:t>С</w:t>
      </w:r>
      <w:r w:rsidR="00D02D35" w:rsidRPr="00180468">
        <w:t>тудент групи КН-3</w:t>
      </w:r>
      <w:r w:rsidR="00180468">
        <w:t>6</w:t>
      </w:r>
      <w:r w:rsidR="00F85312">
        <w:t>а</w:t>
      </w:r>
    </w:p>
    <w:p w:rsidR="00D02D35" w:rsidRPr="00E628E8" w:rsidRDefault="00523C0A" w:rsidP="00F85312">
      <w:pPr>
        <w:pStyle w:val="af"/>
        <w:rPr>
          <w:lang w:val="ru-RU"/>
        </w:rPr>
      </w:pPr>
      <w:r>
        <w:rPr>
          <w:lang w:val="ru-RU"/>
        </w:rPr>
        <w:t>Кули</w:t>
      </w:r>
      <w:r w:rsidR="0045704D">
        <w:rPr>
          <w:lang w:val="ru-RU"/>
        </w:rPr>
        <w:t>к</w:t>
      </w:r>
      <w:r w:rsidR="00E628E8">
        <w:rPr>
          <w:lang w:val="ru-RU"/>
        </w:rPr>
        <w:t xml:space="preserve"> В.В.</w:t>
      </w:r>
    </w:p>
    <w:p w:rsidR="00B80D29" w:rsidRPr="002C5A75" w:rsidRDefault="00B80D29" w:rsidP="00F85312">
      <w:pPr>
        <w:pStyle w:val="a5"/>
        <w:jc w:val="right"/>
      </w:pPr>
    </w:p>
    <w:p w:rsidR="00D02D35" w:rsidRPr="002C5A75" w:rsidRDefault="0040648F" w:rsidP="00F85312">
      <w:pPr>
        <w:pStyle w:val="a9"/>
        <w:jc w:val="right"/>
      </w:pPr>
      <w:r w:rsidRPr="002C5A75">
        <w:t>ПЕРЕВІРИВ</w:t>
      </w:r>
    </w:p>
    <w:p w:rsidR="00D02D35" w:rsidRPr="00180468" w:rsidRDefault="0040648F" w:rsidP="00F85312">
      <w:pPr>
        <w:pStyle w:val="ad"/>
        <w:jc w:val="right"/>
      </w:pPr>
      <w:r w:rsidRPr="002C5A75">
        <w:t>Д</w:t>
      </w:r>
      <w:r w:rsidR="00D02D35" w:rsidRPr="002C5A75">
        <w:t>оц</w:t>
      </w:r>
      <w:r w:rsidRPr="002C5A75">
        <w:t>ент</w:t>
      </w:r>
      <w:r w:rsidR="00D02D35" w:rsidRPr="002C5A75">
        <w:t xml:space="preserve"> каф. ПІІТУ </w:t>
      </w:r>
    </w:p>
    <w:p w:rsidR="00D02D35" w:rsidRPr="002C5A75" w:rsidRDefault="00F85312" w:rsidP="00F85312">
      <w:pPr>
        <w:pStyle w:val="af"/>
      </w:pPr>
      <w:r>
        <w:t>Бабкова Н</w:t>
      </w:r>
      <w:r w:rsidR="00564596" w:rsidRPr="002C5A75">
        <w:t>.</w:t>
      </w:r>
      <w:r>
        <w:t xml:space="preserve"> В.</w:t>
      </w: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Pr="002C5A75" w:rsidRDefault="00D02D35" w:rsidP="00180468">
      <w:pPr>
        <w:pStyle w:val="a5"/>
      </w:pPr>
    </w:p>
    <w:p w:rsidR="00D02D35" w:rsidRDefault="00D02D35" w:rsidP="00180468">
      <w:pPr>
        <w:pStyle w:val="a5"/>
      </w:pPr>
    </w:p>
    <w:p w:rsidR="00180468" w:rsidRPr="002C5A75" w:rsidRDefault="00180468" w:rsidP="00180468">
      <w:pPr>
        <w:pStyle w:val="a5"/>
      </w:pPr>
    </w:p>
    <w:p w:rsidR="00D02D35" w:rsidRDefault="00D02D35" w:rsidP="00AE2410">
      <w:pPr>
        <w:pStyle w:val="ab"/>
      </w:pPr>
      <w:r w:rsidRPr="002C5A75">
        <w:t>Харків 201</w:t>
      </w:r>
      <w:r w:rsidR="00AE2410">
        <w:t>9</w:t>
      </w:r>
    </w:p>
    <w:p w:rsidR="00180468" w:rsidRDefault="003C7706" w:rsidP="003C7706">
      <w:pPr>
        <w:pStyle w:val="a7"/>
      </w:pPr>
      <w:r w:rsidRPr="003C7706">
        <w:lastRenderedPageBreak/>
        <w:t>Тема</w:t>
      </w:r>
    </w:p>
    <w:p w:rsidR="003C7706" w:rsidRPr="003C7706" w:rsidRDefault="003C7706" w:rsidP="003C7706">
      <w:pPr>
        <w:pStyle w:val="af1"/>
      </w:pPr>
      <w:r w:rsidRPr="003C7706">
        <w:t>«ДОСЛІДЖЕННЯ СТЕКУ ТЕХНОЛОГІЙ ДЛЯ СТВОРЕННЯ ВЕБ-ДОДАТКУ НА JAVA»</w:t>
      </w:r>
    </w:p>
    <w:p w:rsidR="003C7706" w:rsidRPr="00D21191" w:rsidRDefault="003C7706" w:rsidP="00D21191">
      <w:pPr>
        <w:pStyle w:val="1"/>
      </w:pPr>
    </w:p>
    <w:p w:rsidR="003C4D01" w:rsidRDefault="00BB1339" w:rsidP="003C4D01">
      <w:pPr>
        <w:pStyle w:val="a7"/>
      </w:pPr>
      <w:r>
        <w:t xml:space="preserve">Завдання </w:t>
      </w:r>
      <w:r w:rsidR="003C7706">
        <w:rPr>
          <w:lang w:val="uk-UA"/>
        </w:rPr>
        <w:t>роботи</w:t>
      </w:r>
    </w:p>
    <w:p w:rsidR="00E03E91" w:rsidRDefault="00E03E91" w:rsidP="0018323D">
      <w:pPr>
        <w:pStyle w:val="af5"/>
        <w:numPr>
          <w:ilvl w:val="0"/>
          <w:numId w:val="33"/>
        </w:numPr>
      </w:pPr>
      <w:r>
        <w:t>Встановити програмне забезпечення для розробки веб застосунків</w:t>
      </w:r>
    </w:p>
    <w:p w:rsidR="00E03E91" w:rsidRPr="00E03E91" w:rsidRDefault="00E03E91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web-</w:t>
      </w:r>
      <w:r>
        <w:t xml:space="preserve">додаток </w:t>
      </w:r>
      <w:r>
        <w:rPr>
          <w:lang w:val="en-US"/>
        </w:rPr>
        <w:t>HelloWebWorld</w:t>
      </w:r>
    </w:p>
    <w:p w:rsidR="006E6CD9" w:rsidRPr="00E03E91" w:rsidRDefault="006E6CD9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</w:t>
      </w:r>
      <w:r w:rsidRPr="00605665">
        <w:t>-</w:t>
      </w:r>
      <w:r>
        <w:t xml:space="preserve">додаток </w:t>
      </w:r>
      <w:r w:rsidR="00605665">
        <w:rPr>
          <w:lang w:val="en-US"/>
        </w:rPr>
        <w:t>AboutAuthor</w:t>
      </w:r>
      <w:r w:rsidR="00605665" w:rsidRPr="00605665">
        <w:t xml:space="preserve"> </w:t>
      </w:r>
      <w:r w:rsidR="00605665">
        <w:t xml:space="preserve">що складається з двох сторінок: </w:t>
      </w:r>
      <w:r w:rsidR="00605665">
        <w:rPr>
          <w:lang w:val="en-US"/>
        </w:rPr>
        <w:t>home</w:t>
      </w:r>
      <w:r w:rsidR="00605665" w:rsidRPr="00605665">
        <w:t xml:space="preserve"> </w:t>
      </w:r>
      <w:r w:rsidR="00605665">
        <w:t>та</w:t>
      </w:r>
      <w:r w:rsidR="00605665" w:rsidRPr="00605665">
        <w:t xml:space="preserve"> </w:t>
      </w:r>
      <w:r w:rsidR="00605665">
        <w:rPr>
          <w:lang w:val="en-US"/>
        </w:rPr>
        <w:t>about</w:t>
      </w:r>
    </w:p>
    <w:p w:rsidR="00E03E91" w:rsidRPr="00605665" w:rsidRDefault="00605665" w:rsidP="0018323D">
      <w:pPr>
        <w:pStyle w:val="af5"/>
        <w:numPr>
          <w:ilvl w:val="0"/>
          <w:numId w:val="33"/>
        </w:numPr>
        <w:ind w:left="0" w:firstLine="1069"/>
      </w:pPr>
      <w:r>
        <w:t xml:space="preserve">Розробити </w:t>
      </w:r>
      <w:r>
        <w:rPr>
          <w:lang w:val="en-US"/>
        </w:rPr>
        <w:t>web</w:t>
      </w:r>
      <w:r w:rsidRPr="00605665">
        <w:t>-</w:t>
      </w:r>
      <w:r>
        <w:t xml:space="preserve">додаток </w:t>
      </w:r>
      <w:r>
        <w:rPr>
          <w:lang w:val="en-US"/>
        </w:rPr>
        <w:t>MyList</w:t>
      </w:r>
      <w:r w:rsidRPr="00605665">
        <w:t xml:space="preserve"> </w:t>
      </w:r>
      <w:r>
        <w:t xml:space="preserve">що складається з двох сторінок: </w:t>
      </w:r>
      <w:r>
        <w:rPr>
          <w:lang w:val="en-US"/>
        </w:rPr>
        <w:t>registration</w:t>
      </w:r>
      <w:r w:rsidRPr="00605665">
        <w:t xml:space="preserve"> </w:t>
      </w:r>
      <w:r>
        <w:t>та</w:t>
      </w:r>
      <w:r w:rsidRPr="00605665">
        <w:t xml:space="preserve"> </w:t>
      </w:r>
      <w:r>
        <w:rPr>
          <w:lang w:val="en-US"/>
        </w:rPr>
        <w:t>mylist</w:t>
      </w:r>
    </w:p>
    <w:p w:rsidR="00605665" w:rsidRDefault="00605665" w:rsidP="00605665">
      <w:pPr>
        <w:ind w:left="1069" w:firstLine="0"/>
        <w:jc w:val="center"/>
      </w:pPr>
      <w:r>
        <w:t>Хід роботи</w:t>
      </w:r>
    </w:p>
    <w:p w:rsidR="00A43782" w:rsidRDefault="00E628E8" w:rsidP="00A43782">
      <w:pPr>
        <w:pStyle w:val="af5"/>
        <w:numPr>
          <w:ilvl w:val="0"/>
          <w:numId w:val="34"/>
        </w:numPr>
        <w:ind w:left="0" w:firstLine="993"/>
      </w:pPr>
      <w:r>
        <w:t>На</w:t>
      </w:r>
      <w:r>
        <w:rPr>
          <w:lang w:val="ru-RU"/>
        </w:rPr>
        <w:t> </w:t>
      </w:r>
      <w:r>
        <w:t>сайті</w:t>
      </w:r>
      <w:r>
        <w:rPr>
          <w:lang w:val="ru-RU"/>
        </w:rPr>
        <w:t> </w:t>
      </w:r>
      <w:hyperlink r:id="rId7" w:history="1">
        <w:r>
          <w:rPr>
            <w:rStyle w:val="af6"/>
          </w:rPr>
          <w:t>https://www.eclipse.org/downloads/packages/installer</w:t>
        </w:r>
      </w:hyperlink>
      <w:r w:rsidR="00144465">
        <w:t xml:space="preserve"> скачуємо та встановлюємо </w:t>
      </w:r>
      <w:r>
        <w:t>IDE Ecl</w:t>
      </w:r>
      <w:r>
        <w:rPr>
          <w:lang w:val="en-US"/>
        </w:rPr>
        <w:t>i</w:t>
      </w:r>
      <w:r>
        <w:t>pse EE</w:t>
      </w:r>
      <w:r w:rsidR="0018323D">
        <w:t>.</w:t>
      </w:r>
      <w:r w:rsidR="004A42E7" w:rsidRPr="004A42E7">
        <w:t xml:space="preserve"> </w:t>
      </w:r>
      <w:r w:rsidR="004A42E7">
        <w:rPr>
          <w:lang w:val="ru-RU"/>
        </w:rPr>
        <w:t>В процес</w:t>
      </w:r>
      <w:r w:rsidR="004A42E7">
        <w:t xml:space="preserve">і інсталяції вибираємо саме </w:t>
      </w:r>
      <w:r w:rsidR="004A42E7">
        <w:rPr>
          <w:lang w:val="en-US"/>
        </w:rPr>
        <w:t xml:space="preserve">EE </w:t>
      </w:r>
      <w:r w:rsidR="004A42E7">
        <w:rPr>
          <w:lang w:val="ru-RU"/>
        </w:rPr>
        <w:t>верс</w:t>
      </w:r>
      <w:r w:rsidR="004A42E7">
        <w:t>ію.</w:t>
      </w:r>
      <w:r w:rsidR="00A849FA">
        <w:t xml:space="preserve"> (Рис. 1)</w:t>
      </w:r>
    </w:p>
    <w:p w:rsidR="0047554F" w:rsidRPr="00A43782" w:rsidRDefault="0047554F" w:rsidP="0047554F">
      <w:pPr>
        <w:pStyle w:val="af5"/>
        <w:ind w:left="993" w:firstLine="0"/>
      </w:pPr>
    </w:p>
    <w:p w:rsidR="00A43782" w:rsidRDefault="00A43782" w:rsidP="00992A72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086100" cy="3169508"/>
            <wp:effectExtent l="0" t="0" r="0" b="0"/>
            <wp:docPr id="18" name="Рисунок 18" descr="C:\Users\Tukva\Desktop\kkk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kva\Desktop\kkk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20" cy="31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72" w:rsidRPr="00B05139" w:rsidRDefault="00992A72" w:rsidP="00992A72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</w:t>
      </w:r>
      <w:r w:rsidR="00B05139">
        <w:t xml:space="preserve"> – Вибір версіі </w:t>
      </w:r>
      <w:r w:rsidR="00B05139">
        <w:rPr>
          <w:lang w:val="en-US"/>
        </w:rPr>
        <w:t>IDE</w:t>
      </w:r>
    </w:p>
    <w:p w:rsidR="0047554F" w:rsidRDefault="0018323D" w:rsidP="00A43782">
      <w:pPr>
        <w:ind w:firstLine="0"/>
      </w:pPr>
      <w:r>
        <w:t xml:space="preserve"> </w:t>
      </w:r>
    </w:p>
    <w:p w:rsidR="00760468" w:rsidRPr="00A43782" w:rsidRDefault="00E628E8" w:rsidP="00A43782">
      <w:pPr>
        <w:ind w:firstLine="0"/>
      </w:pPr>
      <w:r w:rsidRPr="00A43782">
        <w:t>П</w:t>
      </w:r>
      <w:r>
        <w:t>ісля</w:t>
      </w:r>
      <w:r w:rsidR="003942B8">
        <w:t xml:space="preserve"> завершення інсталяції</w:t>
      </w:r>
      <w:r>
        <w:t xml:space="preserve"> </w:t>
      </w:r>
      <w:r w:rsidR="003C25D5">
        <w:rPr>
          <w:lang w:val="en-US"/>
        </w:rPr>
        <w:t>IDE</w:t>
      </w:r>
      <w:r>
        <w:t xml:space="preserve"> створюємо </w:t>
      </w:r>
      <w:r w:rsidRPr="00A43782">
        <w:rPr>
          <w:lang w:val="en-US"/>
        </w:rPr>
        <w:t>Dynamic</w:t>
      </w:r>
      <w:r w:rsidRPr="00A43782">
        <w:t xml:space="preserve"> </w:t>
      </w:r>
      <w:r w:rsidRPr="00A43782">
        <w:rPr>
          <w:lang w:val="en-US"/>
        </w:rPr>
        <w:t>Web</w:t>
      </w:r>
      <w:r w:rsidRPr="00A43782">
        <w:t xml:space="preserve"> </w:t>
      </w:r>
      <w:r w:rsidRPr="00A43782">
        <w:rPr>
          <w:lang w:val="en-US"/>
        </w:rPr>
        <w:t>Project</w:t>
      </w:r>
      <w:r w:rsidRPr="00A43782">
        <w:t>.</w:t>
      </w:r>
      <w:r w:rsidR="0021622C">
        <w:t xml:space="preserve"> (Рис. 2)</w:t>
      </w:r>
    </w:p>
    <w:p w:rsidR="00A43782" w:rsidRPr="00A43782" w:rsidRDefault="00A43782" w:rsidP="00A43782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86A6F84" wp14:editId="564507F9">
            <wp:extent cx="2962275" cy="35947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36" cy="35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FB3F7C" w:rsidRDefault="00A43782" w:rsidP="00760468">
      <w:pPr>
        <w:ind w:firstLine="0"/>
        <w:jc w:val="center"/>
      </w:pPr>
      <w:r>
        <w:t xml:space="preserve">Рисунок </w:t>
      </w:r>
      <w:r w:rsidR="00992A72">
        <w:rPr>
          <w:lang w:val="en-US"/>
        </w:rPr>
        <w:t>2</w:t>
      </w:r>
      <w:r w:rsidR="00FB3F7C">
        <w:t xml:space="preserve"> – Створення проекту</w:t>
      </w:r>
    </w:p>
    <w:p w:rsidR="0047554F" w:rsidRDefault="0047554F" w:rsidP="005B58DA">
      <w:pPr>
        <w:ind w:firstLine="706"/>
        <w:rPr>
          <w:lang w:val="ru-RU"/>
        </w:rPr>
      </w:pPr>
    </w:p>
    <w:p w:rsidR="003C25D5" w:rsidRPr="003C25D5" w:rsidRDefault="003C25D5" w:rsidP="005B58DA">
      <w:pPr>
        <w:ind w:firstLine="706"/>
      </w:pPr>
      <w:r>
        <w:rPr>
          <w:lang w:val="ru-RU"/>
        </w:rPr>
        <w:t>Далі</w:t>
      </w:r>
      <w:r w:rsidRPr="003C25D5">
        <w:rPr>
          <w:lang w:val="en-US"/>
        </w:rPr>
        <w:t xml:space="preserve"> </w:t>
      </w:r>
      <w:r>
        <w:rPr>
          <w:lang w:val="ru-RU"/>
        </w:rPr>
        <w:t>потрібно</w:t>
      </w:r>
      <w:r w:rsidRPr="003C25D5">
        <w:rPr>
          <w:lang w:val="en-US"/>
        </w:rPr>
        <w:t xml:space="preserve"> </w:t>
      </w:r>
      <w:r>
        <w:rPr>
          <w:lang w:val="ru-RU"/>
        </w:rPr>
        <w:t>завантажити</w:t>
      </w:r>
      <w:r>
        <w:t xml:space="preserve"> </w:t>
      </w:r>
      <w:r>
        <w:rPr>
          <w:lang w:val="en-US"/>
        </w:rPr>
        <w:t xml:space="preserve">Tomcat </w:t>
      </w:r>
      <w:r>
        <w:rPr>
          <w:lang w:val="ru-RU"/>
        </w:rPr>
        <w:t>арх</w:t>
      </w:r>
      <w:r>
        <w:t xml:space="preserve">ів </w:t>
      </w:r>
      <w:hyperlink r:id="rId10" w:history="1">
        <w:r>
          <w:rPr>
            <w:rStyle w:val="af6"/>
          </w:rPr>
          <w:t>https://tomcat.apache.org/download-90.cgi</w:t>
        </w:r>
      </w:hyperlink>
      <w:r>
        <w:t xml:space="preserve"> і розпакувати у будь-якій папці. В процесі створення проекту, вказуємо шлях до </w:t>
      </w:r>
      <w:r w:rsidRPr="003C25D5">
        <w:t xml:space="preserve">папки </w:t>
      </w:r>
      <w:r>
        <w:rPr>
          <w:lang w:val="en-US"/>
        </w:rPr>
        <w:t>Tomcat</w:t>
      </w:r>
      <w:r w:rsidRPr="003C25D5">
        <w:t>.</w:t>
      </w:r>
    </w:p>
    <w:p w:rsidR="00D61547" w:rsidRDefault="00D61547" w:rsidP="005B58DA">
      <w:pPr>
        <w:ind w:firstLine="706"/>
      </w:pPr>
      <w:r>
        <w:t xml:space="preserve">Після цього створюється </w:t>
      </w:r>
      <w:r w:rsidR="00762068">
        <w:t xml:space="preserve">сторінка </w:t>
      </w:r>
      <w:r w:rsidR="00762068">
        <w:rPr>
          <w:lang w:val="en-US"/>
        </w:rPr>
        <w:t>index</w:t>
      </w:r>
      <w:r w:rsidR="00762068" w:rsidRPr="00762068">
        <w:t>.</w:t>
      </w:r>
      <w:r w:rsidR="003C25D5">
        <w:rPr>
          <w:lang w:val="en-US"/>
        </w:rPr>
        <w:t>html</w:t>
      </w:r>
      <w:r w:rsidR="00762068" w:rsidRPr="00762068">
        <w:t xml:space="preserve"> </w:t>
      </w:r>
      <w:r w:rsidR="00762068">
        <w:t xml:space="preserve">із рядком </w:t>
      </w:r>
      <w:r w:rsidR="00762068">
        <w:rPr>
          <w:lang w:val="en-US"/>
        </w:rPr>
        <w:t>Hello</w:t>
      </w:r>
      <w:r w:rsidR="00762068" w:rsidRPr="00762068">
        <w:t>!</w:t>
      </w:r>
    </w:p>
    <w:p w:rsidR="00762068" w:rsidRDefault="003027B8" w:rsidP="005B58DA">
      <w:pPr>
        <w:pStyle w:val="af5"/>
        <w:numPr>
          <w:ilvl w:val="0"/>
          <w:numId w:val="34"/>
        </w:numPr>
        <w:ind w:left="0" w:firstLine="706"/>
      </w:pPr>
      <w:r>
        <w:t xml:space="preserve">Використовуючи вище згаданий файл </w:t>
      </w:r>
      <w:r>
        <w:rPr>
          <w:lang w:val="en-US"/>
        </w:rPr>
        <w:t>index</w:t>
      </w:r>
      <w:r w:rsidRPr="00762068">
        <w:t>.</w:t>
      </w:r>
      <w:r w:rsidR="00540939">
        <w:rPr>
          <w:lang w:val="en-US"/>
        </w:rPr>
        <w:t>html</w:t>
      </w:r>
      <w:r>
        <w:t>, видаляємо весь код і пишемо той, який нам потрібе</w:t>
      </w:r>
      <w:r w:rsidR="00F95321">
        <w:t>н, а саме:</w:t>
      </w:r>
    </w:p>
    <w:p w:rsidR="0047554F" w:rsidRDefault="0047554F" w:rsidP="005B58DA">
      <w:pPr>
        <w:pStyle w:val="af5"/>
        <w:numPr>
          <w:ilvl w:val="0"/>
          <w:numId w:val="34"/>
        </w:numPr>
        <w:ind w:left="0" w:firstLine="706"/>
      </w:pPr>
    </w:p>
    <w:p w:rsidR="00F95321" w:rsidRDefault="00524767" w:rsidP="00F95321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ACB3E2C" wp14:editId="158E39B3">
            <wp:extent cx="2819400" cy="1971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21" w:rsidRPr="002E6CCE" w:rsidRDefault="00F95321" w:rsidP="00F95321">
      <w:pPr>
        <w:ind w:firstLine="0"/>
        <w:jc w:val="center"/>
        <w:rPr>
          <w:lang w:val="ru-RU"/>
        </w:rPr>
      </w:pPr>
      <w:r>
        <w:t>Рисунок 4</w:t>
      </w:r>
      <w:r w:rsidR="00555E92">
        <w:t xml:space="preserve"> – код </w:t>
      </w:r>
      <w:r w:rsidR="00524767">
        <w:t>index.</w:t>
      </w:r>
      <w:r w:rsidR="00524767">
        <w:rPr>
          <w:lang w:val="en-US"/>
        </w:rPr>
        <w:t>html</w:t>
      </w:r>
    </w:p>
    <w:p w:rsidR="00F95321" w:rsidRDefault="002E6CCE" w:rsidP="00F95321">
      <w:pPr>
        <w:ind w:firstLine="993"/>
        <w:jc w:val="left"/>
      </w:pPr>
      <w:r>
        <w:lastRenderedPageBreak/>
        <w:t xml:space="preserve">Щоб запустити </w:t>
      </w:r>
      <w:r>
        <w:rPr>
          <w:lang w:val="ru-RU"/>
        </w:rPr>
        <w:t>сервер</w:t>
      </w:r>
      <w:r w:rsidR="00F95321">
        <w:t xml:space="preserve"> – натискаємо на кнопку </w:t>
      </w:r>
      <w:r w:rsidR="00F95321">
        <w:rPr>
          <w:lang w:val="en-US"/>
        </w:rPr>
        <w:t>Run</w:t>
      </w:r>
      <w:r w:rsidR="00F95321" w:rsidRPr="00F95321">
        <w:rPr>
          <w:lang w:val="ru-RU"/>
        </w:rPr>
        <w:t xml:space="preserve">. </w:t>
      </w:r>
      <w:r w:rsidR="00F95321">
        <w:t xml:space="preserve">В результаті, після введення в рядку пошуку </w:t>
      </w:r>
      <w:r>
        <w:t>localhost:8080/</w:t>
      </w:r>
      <w:r>
        <w:rPr>
          <w:lang w:val="en-US"/>
        </w:rPr>
        <w:t>lab</w:t>
      </w:r>
      <w:r w:rsidRPr="002E6CCE">
        <w:rPr>
          <w:lang w:val="ru-RU"/>
        </w:rPr>
        <w:t>_1.2/</w:t>
      </w:r>
      <w:r>
        <w:rPr>
          <w:lang w:val="en-US"/>
        </w:rPr>
        <w:t>index</w:t>
      </w:r>
      <w:r w:rsidRPr="002E6CCE">
        <w:rPr>
          <w:lang w:val="ru-RU"/>
        </w:rPr>
        <w:t>.</w:t>
      </w:r>
      <w:r>
        <w:rPr>
          <w:lang w:val="en-US"/>
        </w:rPr>
        <w:t>html</w:t>
      </w:r>
      <w:r w:rsidR="00DE7B09" w:rsidRPr="00DE7B09">
        <w:t xml:space="preserve"> </w:t>
      </w:r>
      <w:r w:rsidR="00DE7B09">
        <w:t xml:space="preserve"> </w:t>
      </w:r>
      <w:r w:rsidR="0039205A">
        <w:t>ми бачимо таку сторінк</w:t>
      </w:r>
      <w:r w:rsidR="00FB4D40">
        <w:t>у, яка представлена на Рисунку 5</w:t>
      </w:r>
      <w:r w:rsidR="00277545">
        <w:t>.</w:t>
      </w:r>
    </w:p>
    <w:p w:rsidR="0047554F" w:rsidRDefault="0047554F" w:rsidP="00F95321">
      <w:pPr>
        <w:ind w:firstLine="993"/>
        <w:jc w:val="left"/>
      </w:pPr>
    </w:p>
    <w:p w:rsidR="00DE7B09" w:rsidRDefault="002E6CCE" w:rsidP="00066FA7">
      <w:pPr>
        <w:ind w:firstLine="0"/>
        <w:jc w:val="center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B3707D7" wp14:editId="59346DBD">
            <wp:extent cx="3790950" cy="1790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09" w:rsidRDefault="00DE7B09" w:rsidP="00DE7B09">
      <w:pPr>
        <w:jc w:val="center"/>
      </w:pPr>
      <w:r>
        <w:t>Рисунок 5</w:t>
      </w:r>
      <w:r w:rsidR="00555E92">
        <w:t xml:space="preserve"> – с</w:t>
      </w:r>
      <w:r w:rsidR="0039205A">
        <w:t>т</w:t>
      </w:r>
      <w:r w:rsidR="00555E92">
        <w:t xml:space="preserve">орінка </w:t>
      </w:r>
      <w:r w:rsidR="00555E92" w:rsidRPr="00DE7B09">
        <w:t>index.jsp</w:t>
      </w:r>
    </w:p>
    <w:p w:rsidR="005B58DA" w:rsidRDefault="005B58DA" w:rsidP="00796635">
      <w:pPr>
        <w:rPr>
          <w:lang w:val="en-US"/>
        </w:rPr>
      </w:pPr>
    </w:p>
    <w:p w:rsidR="00796635" w:rsidRDefault="00796635" w:rsidP="00796635">
      <w:r>
        <w:t>Щоб зробити інші завдання до ЛР, створюємо</w:t>
      </w:r>
      <w:r w:rsidR="00261E23" w:rsidRPr="00261E23">
        <w:t xml:space="preserve"> нов</w:t>
      </w:r>
      <w:r w:rsidR="00261E23">
        <w:t>і проекти</w:t>
      </w:r>
      <w:r w:rsidR="00066FA7">
        <w:t>.</w:t>
      </w:r>
    </w:p>
    <w:p w:rsidR="00DE6F17" w:rsidRDefault="00DE6F17" w:rsidP="00796635">
      <w:pPr>
        <w:rPr>
          <w:lang w:val="en-US"/>
        </w:rPr>
      </w:pPr>
      <w:r>
        <w:t>Завдання 3:</w:t>
      </w:r>
    </w:p>
    <w:p w:rsidR="005B58DA" w:rsidRDefault="006D0F5E" w:rsidP="00796635">
      <w:r>
        <w:t xml:space="preserve">Скриншот стоінки </w:t>
      </w:r>
      <w:r>
        <w:rPr>
          <w:lang w:val="en-US"/>
        </w:rPr>
        <w:t>index</w:t>
      </w:r>
      <w:r w:rsidRPr="00DE7B09">
        <w:t>.jsp</w:t>
      </w:r>
      <w:r>
        <w:t xml:space="preserve"> представлений на рисунку 6.</w:t>
      </w:r>
    </w:p>
    <w:p w:rsidR="0047554F" w:rsidRPr="006D0F5E" w:rsidRDefault="0047554F" w:rsidP="00796635"/>
    <w:p w:rsidR="00066FA7" w:rsidRDefault="00614C9D" w:rsidP="00066FA7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7644E4E" wp14:editId="1DD22098">
            <wp:extent cx="3714750" cy="1095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A7" w:rsidRDefault="00066FA7" w:rsidP="00066FA7">
      <w:pPr>
        <w:ind w:firstLine="0"/>
        <w:jc w:val="center"/>
        <w:rPr>
          <w:lang w:val="en-US"/>
        </w:rPr>
      </w:pPr>
      <w:r>
        <w:t>Рисунок 6</w:t>
      </w:r>
      <w:r w:rsidR="00555E92">
        <w:rPr>
          <w:lang w:val="en-US"/>
        </w:rPr>
        <w:t xml:space="preserve"> -</w:t>
      </w:r>
      <w:r w:rsidR="00555E92">
        <w:t xml:space="preserve"> сторінка</w:t>
      </w:r>
      <w:r w:rsidR="00DE6F17">
        <w:t xml:space="preserve"> </w:t>
      </w:r>
      <w:r w:rsidR="00614C9D">
        <w:rPr>
          <w:lang w:val="en-US"/>
        </w:rPr>
        <w:t>index</w:t>
      </w:r>
      <w:r w:rsidR="00555E92" w:rsidRPr="00DE7B09">
        <w:t>.jsp</w:t>
      </w:r>
    </w:p>
    <w:p w:rsidR="005B58DA" w:rsidRDefault="005B58DA" w:rsidP="002F6B95">
      <w:pPr>
        <w:ind w:firstLine="0"/>
      </w:pPr>
    </w:p>
    <w:p w:rsidR="002F6B95" w:rsidRDefault="002F6B95" w:rsidP="00030852">
      <w:pPr>
        <w:ind w:firstLine="708"/>
      </w:pPr>
      <w:r>
        <w:t xml:space="preserve">Скриншот стоінки </w:t>
      </w:r>
      <w:r>
        <w:rPr>
          <w:lang w:val="en-US"/>
        </w:rPr>
        <w:t>about</w:t>
      </w:r>
      <w:r w:rsidRPr="00DE7B09">
        <w:t>.jsp</w:t>
      </w:r>
      <w:r>
        <w:t xml:space="preserve"> представлений на рисунку </w:t>
      </w:r>
      <w:r w:rsidR="0030743C">
        <w:rPr>
          <w:lang w:val="en-US"/>
        </w:rPr>
        <w:t>7</w:t>
      </w:r>
      <w:r>
        <w:t>.</w:t>
      </w:r>
    </w:p>
    <w:p w:rsidR="0047554F" w:rsidRPr="002F6B95" w:rsidRDefault="0047554F" w:rsidP="00030852">
      <w:pPr>
        <w:ind w:firstLine="708"/>
      </w:pPr>
    </w:p>
    <w:p w:rsidR="00DE6F17" w:rsidRDefault="00614C9D" w:rsidP="00066FA7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3EB7CC0" wp14:editId="51A96C66">
            <wp:extent cx="5940425" cy="1079074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B8" w:rsidRDefault="00DE6F17" w:rsidP="00277545">
      <w:pPr>
        <w:ind w:firstLine="0"/>
        <w:jc w:val="center"/>
      </w:pPr>
      <w:r>
        <w:t>Рисунок 7</w:t>
      </w:r>
      <w:r w:rsidR="00555E92" w:rsidRPr="00555E92">
        <w:t xml:space="preserve"> - </w:t>
      </w:r>
      <w:r w:rsidR="00555E92">
        <w:t xml:space="preserve">сторінка </w:t>
      </w:r>
      <w:r w:rsidR="00555E92">
        <w:rPr>
          <w:lang w:val="en-US"/>
        </w:rPr>
        <w:t>about</w:t>
      </w:r>
      <w:r w:rsidR="00555E92" w:rsidRPr="00DE7B09">
        <w:t>.jsp</w:t>
      </w:r>
    </w:p>
    <w:p w:rsidR="00277545" w:rsidRPr="00277545" w:rsidRDefault="00277545" w:rsidP="00277545">
      <w:pPr>
        <w:ind w:firstLine="0"/>
        <w:jc w:val="center"/>
      </w:pPr>
    </w:p>
    <w:p w:rsidR="004123B8" w:rsidRPr="004123B8" w:rsidRDefault="00555E92" w:rsidP="00555E92">
      <w:pPr>
        <w:ind w:firstLine="0"/>
        <w:rPr>
          <w:lang w:val="en-US"/>
        </w:rPr>
      </w:pPr>
      <w:r>
        <w:lastRenderedPageBreak/>
        <w:t xml:space="preserve">Код сторінки </w:t>
      </w:r>
      <w:r w:rsidR="00EA7B28">
        <w:rPr>
          <w:lang w:val="en-US"/>
        </w:rPr>
        <w:t>index</w:t>
      </w:r>
      <w:r w:rsidRPr="00DE7B09">
        <w:t>.jsp</w:t>
      </w:r>
      <w:r w:rsidR="00B63935">
        <w:rPr>
          <w:lang w:val="en-US"/>
        </w:rPr>
        <w:t xml:space="preserve"> </w:t>
      </w:r>
      <w:r w:rsidR="00B63935">
        <w:t xml:space="preserve">представлений </w:t>
      </w:r>
      <w:r w:rsidR="00101C98">
        <w:t>нижче</w:t>
      </w:r>
      <w:r w:rsidR="00B63935">
        <w:rPr>
          <w:lang w:val="en-US"/>
        </w:rPr>
        <w:t xml:space="preserve"> </w:t>
      </w:r>
      <w:r>
        <w:t>:</w:t>
      </w:r>
    </w:p>
    <w:p w:rsidR="00555E92" w:rsidRDefault="004123B8" w:rsidP="00DE6F17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42363218" wp14:editId="342CA9AC">
            <wp:extent cx="4743450" cy="2190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D6" w:rsidRDefault="003067D6" w:rsidP="00DE6F17">
      <w:pPr>
        <w:ind w:firstLine="0"/>
      </w:pPr>
    </w:p>
    <w:p w:rsidR="003067D6" w:rsidRPr="003067D6" w:rsidRDefault="003067D6" w:rsidP="00DE6F17">
      <w:pPr>
        <w:ind w:firstLine="0"/>
      </w:pPr>
      <w:r>
        <w:t xml:space="preserve">Код сторінки </w:t>
      </w:r>
      <w:r>
        <w:rPr>
          <w:lang w:val="en-US"/>
        </w:rPr>
        <w:t>about</w:t>
      </w:r>
      <w:r w:rsidRPr="00DE7B09">
        <w:t>.jsp</w:t>
      </w:r>
      <w:r>
        <w:t xml:space="preserve"> представлений нижче</w:t>
      </w:r>
      <w:r>
        <w:rPr>
          <w:lang w:val="en-US"/>
        </w:rPr>
        <w:t xml:space="preserve"> </w:t>
      </w:r>
      <w:r>
        <w:t>:</w:t>
      </w:r>
    </w:p>
    <w:p w:rsidR="00B33A94" w:rsidRDefault="00B33A94" w:rsidP="00B33A9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B3FA948" wp14:editId="74BA654F">
            <wp:extent cx="5940425" cy="28822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92" w:rsidRDefault="00555E92" w:rsidP="00DE6F17">
      <w:pPr>
        <w:ind w:firstLine="0"/>
      </w:pPr>
    </w:p>
    <w:p w:rsidR="00DE6F17" w:rsidRDefault="00DE6F17" w:rsidP="00DE6F17">
      <w:pPr>
        <w:ind w:firstLine="0"/>
        <w:rPr>
          <w:lang w:val="en-US"/>
        </w:rPr>
      </w:pPr>
      <w:r>
        <w:t>Завдання 4:</w:t>
      </w:r>
    </w:p>
    <w:p w:rsidR="007F1758" w:rsidRDefault="007F1758" w:rsidP="00DE6F17">
      <w:pPr>
        <w:ind w:firstLine="0"/>
      </w:pPr>
      <w:r>
        <w:t>На рисунку 8 представлена сторінка реєстрації.</w:t>
      </w:r>
    </w:p>
    <w:p w:rsidR="0047554F" w:rsidRPr="007F1758" w:rsidRDefault="0047554F" w:rsidP="00DE6F17">
      <w:pPr>
        <w:ind w:firstLine="0"/>
      </w:pPr>
    </w:p>
    <w:p w:rsidR="00DE6F17" w:rsidRDefault="00F9181B" w:rsidP="00DE6F17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F913DA1" wp14:editId="09DA9397">
            <wp:extent cx="2998557" cy="13973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489" r="76364" b="75918"/>
                    <a:stretch/>
                  </pic:blipFill>
                  <pic:spPr bwMode="auto">
                    <a:xfrm>
                      <a:off x="0" y="0"/>
                      <a:ext cx="3008592" cy="140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F17" w:rsidRDefault="00DE6F17" w:rsidP="00DE6F17">
      <w:pPr>
        <w:ind w:firstLine="0"/>
        <w:jc w:val="center"/>
      </w:pPr>
      <w:r>
        <w:t>Рисунок 8</w:t>
      </w:r>
      <w:r w:rsidR="00555E92">
        <w:rPr>
          <w:lang w:val="en-US"/>
        </w:rPr>
        <w:t>-</w:t>
      </w:r>
      <w:r w:rsidR="00555E92">
        <w:t xml:space="preserve"> сторінка </w:t>
      </w:r>
      <w:r w:rsidR="00555E92">
        <w:rPr>
          <w:lang w:val="en-US"/>
        </w:rPr>
        <w:t>registration</w:t>
      </w:r>
      <w:r w:rsidR="00555E92" w:rsidRPr="00DE7B09">
        <w:t>.jsp</w:t>
      </w:r>
    </w:p>
    <w:p w:rsidR="00DE6F17" w:rsidRDefault="00DE6F17" w:rsidP="00DE6F17">
      <w:pPr>
        <w:ind w:firstLine="0"/>
        <w:jc w:val="center"/>
      </w:pPr>
    </w:p>
    <w:p w:rsidR="00DE6F17" w:rsidRDefault="002306FF" w:rsidP="00DE6F17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4BB3063" wp14:editId="3A0606C6">
            <wp:extent cx="2866030" cy="380531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489" r="72692" b="31021"/>
                    <a:stretch/>
                  </pic:blipFill>
                  <pic:spPr bwMode="auto">
                    <a:xfrm>
                      <a:off x="0" y="0"/>
                      <a:ext cx="2862698" cy="380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F17" w:rsidRDefault="00DE6F17" w:rsidP="00DE6F17">
      <w:pPr>
        <w:ind w:firstLine="0"/>
        <w:jc w:val="center"/>
      </w:pPr>
      <w:r>
        <w:t>Рисунок 9</w:t>
      </w:r>
      <w:r w:rsidR="00555E92" w:rsidRPr="000F0CD0">
        <w:t xml:space="preserve"> - </w:t>
      </w:r>
      <w:r w:rsidR="00555E92">
        <w:t xml:space="preserve">сторінка </w:t>
      </w:r>
      <w:r w:rsidR="00555E92">
        <w:rPr>
          <w:lang w:val="en-US"/>
        </w:rPr>
        <w:t>myList</w:t>
      </w:r>
      <w:r w:rsidR="00555E92" w:rsidRPr="00DE7B09">
        <w:t>.jsp</w:t>
      </w:r>
    </w:p>
    <w:p w:rsidR="00B33A94" w:rsidRDefault="00B33A94" w:rsidP="00DE6F17">
      <w:pPr>
        <w:ind w:firstLine="0"/>
        <w:jc w:val="center"/>
      </w:pPr>
    </w:p>
    <w:p w:rsidR="00E73699" w:rsidRPr="003067D6" w:rsidRDefault="00E73699" w:rsidP="00E73699">
      <w:pPr>
        <w:ind w:firstLine="0"/>
      </w:pPr>
      <w:r>
        <w:t xml:space="preserve">Код сторінки </w:t>
      </w:r>
      <w:r>
        <w:rPr>
          <w:lang w:val="en-US"/>
        </w:rPr>
        <w:t>registration.jsp</w:t>
      </w:r>
      <w:r>
        <w:t xml:space="preserve"> представлений нижче</w:t>
      </w:r>
      <w:r>
        <w:rPr>
          <w:lang w:val="en-US"/>
        </w:rPr>
        <w:t xml:space="preserve"> </w:t>
      </w:r>
      <w:r>
        <w:t>:</w:t>
      </w:r>
    </w:p>
    <w:p w:rsidR="00B33A94" w:rsidRDefault="002217A8" w:rsidP="00B33A9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76036D4" wp14:editId="503092E8">
            <wp:extent cx="6186341" cy="3370997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442" t="10612" r="58236" b="52245"/>
                    <a:stretch/>
                  </pic:blipFill>
                  <pic:spPr bwMode="auto">
                    <a:xfrm>
                      <a:off x="0" y="0"/>
                      <a:ext cx="6191685" cy="337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767" w:rsidRPr="003067D6" w:rsidRDefault="00B33A94" w:rsidP="00052767">
      <w:pPr>
        <w:ind w:firstLine="0"/>
      </w:pPr>
      <w:r>
        <w:t>Код сторінки</w:t>
      </w:r>
      <w:r>
        <w:rPr>
          <w:lang w:val="en-US"/>
        </w:rPr>
        <w:t xml:space="preserve"> myList</w:t>
      </w:r>
      <w:r w:rsidRPr="00DE7B09">
        <w:t>.jsp</w:t>
      </w:r>
      <w:r w:rsidR="00052767">
        <w:rPr>
          <w:lang w:val="en-US"/>
        </w:rPr>
        <w:t xml:space="preserve"> </w:t>
      </w:r>
      <w:r w:rsidR="00052767">
        <w:t>представлений нижче</w:t>
      </w:r>
      <w:r w:rsidR="00052767">
        <w:rPr>
          <w:lang w:val="en-US"/>
        </w:rPr>
        <w:t xml:space="preserve"> </w:t>
      </w:r>
      <w:r w:rsidR="00052767">
        <w:t>:</w:t>
      </w:r>
    </w:p>
    <w:p w:rsidR="00B33A94" w:rsidRPr="00052767" w:rsidRDefault="00B33A94" w:rsidP="00B33A94">
      <w:pPr>
        <w:ind w:firstLine="0"/>
        <w:jc w:val="left"/>
        <w:rPr>
          <w:lang w:val="en-US"/>
        </w:rPr>
      </w:pPr>
    </w:p>
    <w:p w:rsidR="00B33A94" w:rsidRDefault="00362146" w:rsidP="00EE70E9">
      <w:pPr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E36661" wp14:editId="01BC0762">
            <wp:extent cx="4657725" cy="6134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4" w:rsidRDefault="00B33A94" w:rsidP="00B33A94">
      <w:pPr>
        <w:ind w:firstLine="0"/>
        <w:jc w:val="left"/>
      </w:pPr>
    </w:p>
    <w:p w:rsidR="00B33A94" w:rsidRDefault="00B33A94" w:rsidP="00B33A94">
      <w:pPr>
        <w:ind w:firstLine="0"/>
        <w:jc w:val="left"/>
      </w:pPr>
      <w:r>
        <w:t>Код сторінки</w:t>
      </w:r>
      <w:r>
        <w:rPr>
          <w:lang w:val="en-US"/>
        </w:rPr>
        <w:t xml:space="preserve"> </w:t>
      </w:r>
      <w:r w:rsidR="000B6BE0">
        <w:rPr>
          <w:lang w:val="en-US"/>
        </w:rPr>
        <w:t>Registration</w:t>
      </w:r>
      <w:r w:rsidR="00EE70E9" w:rsidRPr="00EE70E9">
        <w:rPr>
          <w:lang w:val="en-US"/>
        </w:rPr>
        <w:t>Servlet</w:t>
      </w:r>
      <w:r w:rsidR="00EE70E9">
        <w:rPr>
          <w:lang w:val="en-US"/>
        </w:rPr>
        <w:t>.java</w:t>
      </w:r>
      <w:r w:rsidR="00D832AA">
        <w:t xml:space="preserve"> представлений нижче</w:t>
      </w:r>
      <w:r>
        <w:t>:</w:t>
      </w:r>
    </w:p>
    <w:p w:rsidR="00EE70E9" w:rsidRPr="00F9181B" w:rsidRDefault="00F9181B" w:rsidP="00EE70E9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4888E4B" wp14:editId="30D39C58">
            <wp:extent cx="5227782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442" t="10205" r="31616" b="8979"/>
                    <a:stretch/>
                  </pic:blipFill>
                  <pic:spPr bwMode="auto">
                    <a:xfrm>
                      <a:off x="0" y="0"/>
                      <a:ext cx="5227320" cy="365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0E9" w:rsidRDefault="00EE70E9" w:rsidP="00EE70E9">
      <w:pPr>
        <w:ind w:firstLine="0"/>
        <w:jc w:val="center"/>
        <w:rPr>
          <w:lang w:val="en-US"/>
        </w:rPr>
      </w:pPr>
    </w:p>
    <w:p w:rsidR="00EE70E9" w:rsidRPr="005B58DA" w:rsidRDefault="00EE70E9" w:rsidP="005B58DA">
      <w:pPr>
        <w:ind w:firstLine="993"/>
      </w:pPr>
      <w:r w:rsidRPr="00EE70E9">
        <w:rPr>
          <w:b/>
        </w:rPr>
        <w:t>Висновок</w:t>
      </w:r>
      <w:r>
        <w:t xml:space="preserve">: на даній лабораторній роботі було </w:t>
      </w:r>
      <w:r w:rsidRPr="00EE70E9">
        <w:t>досліджен</w:t>
      </w:r>
      <w:r>
        <w:t>о</w:t>
      </w:r>
      <w:r w:rsidRPr="00EE70E9">
        <w:t xml:space="preserve"> стек технологі</w:t>
      </w:r>
      <w:r w:rsidR="000F0CD0">
        <w:t>ї</w:t>
      </w:r>
      <w:r w:rsidRPr="00EE70E9">
        <w:t xml:space="preserve"> для створення веб-додатку на java</w:t>
      </w:r>
      <w:r w:rsidR="00854BD2">
        <w:t>, створен</w:t>
      </w:r>
      <w:r w:rsidR="000F0CD0">
        <w:t>ня</w:t>
      </w:r>
      <w:r w:rsidR="00854BD2">
        <w:t xml:space="preserve"> </w:t>
      </w:r>
      <w:r w:rsidR="00854BD2">
        <w:rPr>
          <w:lang w:val="en-US"/>
        </w:rPr>
        <w:t>Servlet</w:t>
      </w:r>
      <w:r w:rsidR="00854BD2" w:rsidRPr="00854BD2">
        <w:rPr>
          <w:lang w:val="ru-RU"/>
        </w:rPr>
        <w:t xml:space="preserve"> </w:t>
      </w:r>
      <w:r w:rsidR="00854BD2">
        <w:t xml:space="preserve">та </w:t>
      </w:r>
      <w:r w:rsidR="00854BD2">
        <w:rPr>
          <w:lang w:val="en-US"/>
        </w:rPr>
        <w:t>jsp</w:t>
      </w:r>
      <w:r w:rsidR="00854BD2" w:rsidRPr="00854BD2">
        <w:rPr>
          <w:lang w:val="ru-RU"/>
        </w:rPr>
        <w:t xml:space="preserve"> </w:t>
      </w:r>
      <w:r w:rsidR="00854BD2">
        <w:t>файл</w:t>
      </w:r>
      <w:r w:rsidR="000F0CD0">
        <w:t>ів</w:t>
      </w:r>
      <w:r w:rsidR="00854BD2">
        <w:t>.</w:t>
      </w:r>
      <w:r w:rsidR="005B58DA">
        <w:t xml:space="preserve">В порівнянні з </w:t>
      </w:r>
      <w:r w:rsidR="005B58DA">
        <w:rPr>
          <w:lang w:val="en-US"/>
        </w:rPr>
        <w:t xml:space="preserve">ASP.NET </w:t>
      </w:r>
      <w:r w:rsidR="005B58DA">
        <w:t xml:space="preserve">створення </w:t>
      </w:r>
      <w:r w:rsidR="005B58DA">
        <w:rPr>
          <w:lang w:val="en-US"/>
        </w:rPr>
        <w:t xml:space="preserve">Java Servlets </w:t>
      </w:r>
      <w:r w:rsidR="005B58DA">
        <w:t xml:space="preserve">виявилось більш </w:t>
      </w:r>
      <w:bookmarkStart w:id="0" w:name="_GoBack"/>
      <w:bookmarkEnd w:id="0"/>
      <w:r w:rsidR="005B58DA">
        <w:t>складними.</w:t>
      </w:r>
    </w:p>
    <w:sectPr w:rsidR="00EE70E9" w:rsidRPr="005B5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702" w:rsidRDefault="00A07702" w:rsidP="00F95321">
      <w:pPr>
        <w:spacing w:line="240" w:lineRule="auto"/>
      </w:pPr>
      <w:r>
        <w:separator/>
      </w:r>
    </w:p>
  </w:endnote>
  <w:endnote w:type="continuationSeparator" w:id="0">
    <w:p w:rsidR="00A07702" w:rsidRDefault="00A07702" w:rsidP="00F95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702" w:rsidRDefault="00A07702" w:rsidP="00F95321">
      <w:pPr>
        <w:spacing w:line="240" w:lineRule="auto"/>
      </w:pPr>
      <w:r>
        <w:separator/>
      </w:r>
    </w:p>
  </w:footnote>
  <w:footnote w:type="continuationSeparator" w:id="0">
    <w:p w:rsidR="00A07702" w:rsidRDefault="00A07702" w:rsidP="00F95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DAF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8A10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AC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DED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8492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63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E634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2A3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38FEB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037D7A"/>
    <w:multiLevelType w:val="hybridMultilevel"/>
    <w:tmpl w:val="D64224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359554CB"/>
    <w:multiLevelType w:val="hybridMultilevel"/>
    <w:tmpl w:val="6D5E156C"/>
    <w:lvl w:ilvl="0" w:tplc="64AECB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60F1F93"/>
    <w:multiLevelType w:val="hybridMultilevel"/>
    <w:tmpl w:val="DFCAE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E7482"/>
    <w:multiLevelType w:val="hybridMultilevel"/>
    <w:tmpl w:val="A6AA3104"/>
    <w:lvl w:ilvl="0" w:tplc="A6C44022">
      <w:start w:val="2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09499B"/>
    <w:multiLevelType w:val="hybridMultilevel"/>
    <w:tmpl w:val="73FE50B2"/>
    <w:lvl w:ilvl="0" w:tplc="10B0728C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4F0DFC"/>
    <w:multiLevelType w:val="hybridMultilevel"/>
    <w:tmpl w:val="77D496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7F38D3"/>
    <w:multiLevelType w:val="hybridMultilevel"/>
    <w:tmpl w:val="5D40E12A"/>
    <w:lvl w:ilvl="0" w:tplc="037E6D40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3D20CE"/>
    <w:multiLevelType w:val="hybridMultilevel"/>
    <w:tmpl w:val="68B6AEA6"/>
    <w:lvl w:ilvl="0" w:tplc="64AECB78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2D57B8"/>
    <w:multiLevelType w:val="hybridMultilevel"/>
    <w:tmpl w:val="E2906AC8"/>
    <w:lvl w:ilvl="0" w:tplc="9A7E4328">
      <w:start w:val="2"/>
      <w:numFmt w:val="bullet"/>
      <w:suff w:val="nothing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6127E59"/>
    <w:multiLevelType w:val="hybridMultilevel"/>
    <w:tmpl w:val="9042A788"/>
    <w:lvl w:ilvl="0" w:tplc="599066B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6542B9"/>
    <w:multiLevelType w:val="hybridMultilevel"/>
    <w:tmpl w:val="63682C6A"/>
    <w:lvl w:ilvl="0" w:tplc="34CA90E6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2"/>
  </w:num>
  <w:num w:numId="5">
    <w:abstractNumId w:val="18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8"/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5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9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2"/>
    <w:lvlOverride w:ilvl="0">
      <w:startOverride w:val="2"/>
    </w:lvlOverride>
  </w:num>
  <w:num w:numId="31">
    <w:abstractNumId w:val="12"/>
    <w:lvlOverride w:ilvl="0">
      <w:startOverride w:val="2"/>
    </w:lvlOverride>
  </w:num>
  <w:num w:numId="32">
    <w:abstractNumId w:val="11"/>
  </w:num>
  <w:num w:numId="33">
    <w:abstractNumId w:val="1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10"/>
    <w:rsid w:val="00022760"/>
    <w:rsid w:val="00030852"/>
    <w:rsid w:val="00052767"/>
    <w:rsid w:val="00066FA7"/>
    <w:rsid w:val="000B3CAC"/>
    <w:rsid w:val="000B6BE0"/>
    <w:rsid w:val="000C17D0"/>
    <w:rsid w:val="000D7BDF"/>
    <w:rsid w:val="000F0CD0"/>
    <w:rsid w:val="00101C98"/>
    <w:rsid w:val="00144465"/>
    <w:rsid w:val="00180468"/>
    <w:rsid w:val="001815ED"/>
    <w:rsid w:val="0018323D"/>
    <w:rsid w:val="00214CA8"/>
    <w:rsid w:val="0021622C"/>
    <w:rsid w:val="002217A8"/>
    <w:rsid w:val="002306FF"/>
    <w:rsid w:val="00261E23"/>
    <w:rsid w:val="00277545"/>
    <w:rsid w:val="002C5A75"/>
    <w:rsid w:val="002D7FFC"/>
    <w:rsid w:val="002E6CCE"/>
    <w:rsid w:val="002F6B95"/>
    <w:rsid w:val="003027B8"/>
    <w:rsid w:val="003067D6"/>
    <w:rsid w:val="0030743C"/>
    <w:rsid w:val="00356A0B"/>
    <w:rsid w:val="00362146"/>
    <w:rsid w:val="0039205A"/>
    <w:rsid w:val="003942B8"/>
    <w:rsid w:val="003C25D5"/>
    <w:rsid w:val="003C4D01"/>
    <w:rsid w:val="003C7706"/>
    <w:rsid w:val="0040648F"/>
    <w:rsid w:val="004123B8"/>
    <w:rsid w:val="004236A6"/>
    <w:rsid w:val="004454D7"/>
    <w:rsid w:val="0045704D"/>
    <w:rsid w:val="0047554F"/>
    <w:rsid w:val="004A42E7"/>
    <w:rsid w:val="00517EDB"/>
    <w:rsid w:val="00523C0A"/>
    <w:rsid w:val="00524767"/>
    <w:rsid w:val="00540939"/>
    <w:rsid w:val="00555E92"/>
    <w:rsid w:val="00564596"/>
    <w:rsid w:val="005753A4"/>
    <w:rsid w:val="005B58DA"/>
    <w:rsid w:val="00605665"/>
    <w:rsid w:val="00614C9D"/>
    <w:rsid w:val="006D0F5E"/>
    <w:rsid w:val="006E6CD9"/>
    <w:rsid w:val="00755C35"/>
    <w:rsid w:val="00760468"/>
    <w:rsid w:val="00762068"/>
    <w:rsid w:val="00796635"/>
    <w:rsid w:val="007F1758"/>
    <w:rsid w:val="00854BD2"/>
    <w:rsid w:val="008A7B7B"/>
    <w:rsid w:val="008C7C37"/>
    <w:rsid w:val="00960486"/>
    <w:rsid w:val="00992A72"/>
    <w:rsid w:val="009F29B5"/>
    <w:rsid w:val="00A0692E"/>
    <w:rsid w:val="00A07702"/>
    <w:rsid w:val="00A43782"/>
    <w:rsid w:val="00A849FA"/>
    <w:rsid w:val="00A93384"/>
    <w:rsid w:val="00AB455E"/>
    <w:rsid w:val="00AE2410"/>
    <w:rsid w:val="00B05139"/>
    <w:rsid w:val="00B33A94"/>
    <w:rsid w:val="00B601D0"/>
    <w:rsid w:val="00B63935"/>
    <w:rsid w:val="00B80D29"/>
    <w:rsid w:val="00B87984"/>
    <w:rsid w:val="00BB1339"/>
    <w:rsid w:val="00BB70DB"/>
    <w:rsid w:val="00C46F16"/>
    <w:rsid w:val="00C77D17"/>
    <w:rsid w:val="00CD4907"/>
    <w:rsid w:val="00D02D35"/>
    <w:rsid w:val="00D21191"/>
    <w:rsid w:val="00D61547"/>
    <w:rsid w:val="00D832AA"/>
    <w:rsid w:val="00DE0CD0"/>
    <w:rsid w:val="00DE6F17"/>
    <w:rsid w:val="00DE7B09"/>
    <w:rsid w:val="00E03E91"/>
    <w:rsid w:val="00E3001B"/>
    <w:rsid w:val="00E628E8"/>
    <w:rsid w:val="00E73699"/>
    <w:rsid w:val="00E9443B"/>
    <w:rsid w:val="00EA7B28"/>
    <w:rsid w:val="00EE70E9"/>
    <w:rsid w:val="00EF1CEC"/>
    <w:rsid w:val="00F52732"/>
    <w:rsid w:val="00F75D63"/>
    <w:rsid w:val="00F85312"/>
    <w:rsid w:val="00F9181B"/>
    <w:rsid w:val="00F95321"/>
    <w:rsid w:val="00FA23FF"/>
    <w:rsid w:val="00FB3F7C"/>
    <w:rsid w:val="00F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4638"/>
  <w15:docId w15:val="{7E64B7E0-8CEE-45FC-A945-DE89734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9443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бычный по центру"/>
    <w:basedOn w:val="a1"/>
    <w:link w:val="a6"/>
    <w:autoRedefine/>
    <w:qFormat/>
    <w:rsid w:val="00AB455E"/>
    <w:pPr>
      <w:ind w:firstLine="0"/>
      <w:jc w:val="center"/>
    </w:pPr>
  </w:style>
  <w:style w:type="paragraph" w:customStyle="1" w:styleId="a7">
    <w:name w:val="Обычный все проп"/>
    <w:basedOn w:val="a5"/>
    <w:link w:val="a8"/>
    <w:autoRedefine/>
    <w:qFormat/>
    <w:rsid w:val="00D21191"/>
    <w:rPr>
      <w:caps/>
      <w:lang w:val="ru-RU"/>
    </w:rPr>
  </w:style>
  <w:style w:type="character" w:customStyle="1" w:styleId="a6">
    <w:name w:val="Обычный по центру Знак"/>
    <w:basedOn w:val="a2"/>
    <w:link w:val="a5"/>
    <w:rsid w:val="00AB455E"/>
    <w:rPr>
      <w:rFonts w:ascii="Times New Roman" w:hAnsi="Times New Roman"/>
      <w:sz w:val="28"/>
      <w:lang w:val="uk-UA"/>
    </w:rPr>
  </w:style>
  <w:style w:type="paragraph" w:customStyle="1" w:styleId="a9">
    <w:name w:val="Виконав"/>
    <w:basedOn w:val="a7"/>
    <w:link w:val="aa"/>
    <w:autoRedefine/>
    <w:qFormat/>
    <w:rsid w:val="00180468"/>
    <w:pPr>
      <w:ind w:left="5103"/>
      <w:jc w:val="left"/>
    </w:pPr>
    <w:rPr>
      <w:caps w:val="0"/>
    </w:rPr>
  </w:style>
  <w:style w:type="character" w:customStyle="1" w:styleId="a8">
    <w:name w:val="Обычный все проп Знак"/>
    <w:basedOn w:val="a6"/>
    <w:link w:val="a7"/>
    <w:rsid w:val="00D21191"/>
    <w:rPr>
      <w:rFonts w:ascii="Times New Roman" w:hAnsi="Times New Roman"/>
      <w:caps/>
      <w:sz w:val="28"/>
      <w:lang w:val="uk-UA"/>
    </w:rPr>
  </w:style>
  <w:style w:type="character" w:customStyle="1" w:styleId="aa">
    <w:name w:val="Виконав Знак"/>
    <w:basedOn w:val="a2"/>
    <w:link w:val="a9"/>
    <w:rsid w:val="00180468"/>
    <w:rPr>
      <w:rFonts w:ascii="Times New Roman" w:hAnsi="Times New Roman"/>
      <w:caps/>
      <w:sz w:val="28"/>
    </w:rPr>
  </w:style>
  <w:style w:type="paragraph" w:customStyle="1" w:styleId="ab">
    <w:name w:val="Город_год"/>
    <w:basedOn w:val="a5"/>
    <w:link w:val="ac"/>
    <w:autoRedefine/>
    <w:qFormat/>
    <w:rsid w:val="00AE2410"/>
  </w:style>
  <w:style w:type="paragraph" w:customStyle="1" w:styleId="ad">
    <w:name w:val="Виконав должность"/>
    <w:basedOn w:val="a1"/>
    <w:link w:val="ae"/>
    <w:qFormat/>
    <w:rsid w:val="00180468"/>
    <w:pPr>
      <w:ind w:left="5103" w:firstLine="0"/>
      <w:jc w:val="left"/>
    </w:pPr>
  </w:style>
  <w:style w:type="character" w:customStyle="1" w:styleId="ac">
    <w:name w:val="Город_год Знак"/>
    <w:basedOn w:val="a6"/>
    <w:link w:val="ab"/>
    <w:rsid w:val="00AE2410"/>
    <w:rPr>
      <w:rFonts w:ascii="Times New Roman" w:hAnsi="Times New Roman"/>
      <w:sz w:val="28"/>
      <w:lang w:val="uk-UA"/>
    </w:rPr>
  </w:style>
  <w:style w:type="paragraph" w:customStyle="1" w:styleId="af">
    <w:name w:val="Виконав фио"/>
    <w:basedOn w:val="a1"/>
    <w:link w:val="af0"/>
    <w:qFormat/>
    <w:rsid w:val="00180468"/>
    <w:pPr>
      <w:ind w:firstLine="0"/>
      <w:jc w:val="right"/>
    </w:pPr>
  </w:style>
  <w:style w:type="character" w:customStyle="1" w:styleId="ae">
    <w:name w:val="Виконав должность Знак"/>
    <w:basedOn w:val="a2"/>
    <w:link w:val="ad"/>
    <w:rsid w:val="00180468"/>
    <w:rPr>
      <w:rFonts w:ascii="Times New Roman" w:hAnsi="Times New Roman"/>
      <w:sz w:val="28"/>
    </w:rPr>
  </w:style>
  <w:style w:type="paragraph" w:customStyle="1" w:styleId="af1">
    <w:name w:val="Тема ЛР"/>
    <w:basedOn w:val="a7"/>
    <w:link w:val="af2"/>
    <w:qFormat/>
    <w:rsid w:val="003C7706"/>
    <w:rPr>
      <w:b/>
    </w:rPr>
  </w:style>
  <w:style w:type="character" w:customStyle="1" w:styleId="af0">
    <w:name w:val="Виконав фио Знак"/>
    <w:basedOn w:val="ae"/>
    <w:link w:val="af"/>
    <w:rsid w:val="00180468"/>
    <w:rPr>
      <w:rFonts w:ascii="Times New Roman" w:hAnsi="Times New Roman"/>
      <w:sz w:val="28"/>
    </w:rPr>
  </w:style>
  <w:style w:type="paragraph" w:styleId="a0">
    <w:name w:val="List Number"/>
    <w:basedOn w:val="a1"/>
    <w:autoRedefine/>
    <w:uiPriority w:val="99"/>
    <w:unhideWhenUsed/>
    <w:qFormat/>
    <w:rsid w:val="00E9443B"/>
    <w:pPr>
      <w:numPr>
        <w:numId w:val="26"/>
      </w:numPr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f2">
    <w:name w:val="Тема ЛР Знак"/>
    <w:basedOn w:val="a8"/>
    <w:link w:val="af1"/>
    <w:rsid w:val="003C7706"/>
    <w:rPr>
      <w:rFonts w:ascii="Times New Roman" w:hAnsi="Times New Roman"/>
      <w:b/>
      <w:caps/>
      <w:sz w:val="28"/>
      <w:lang w:val="uk-UA"/>
    </w:rPr>
  </w:style>
  <w:style w:type="paragraph" w:customStyle="1" w:styleId="1">
    <w:name w:val="Обычный Инт 1"/>
    <w:basedOn w:val="a1"/>
    <w:link w:val="10"/>
    <w:qFormat/>
    <w:rsid w:val="00D21191"/>
    <w:pPr>
      <w:spacing w:line="240" w:lineRule="auto"/>
    </w:pPr>
  </w:style>
  <w:style w:type="paragraph" w:styleId="a">
    <w:name w:val="List Bullet"/>
    <w:basedOn w:val="a1"/>
    <w:uiPriority w:val="99"/>
    <w:unhideWhenUsed/>
    <w:rsid w:val="000B3CAC"/>
    <w:pPr>
      <w:numPr>
        <w:numId w:val="4"/>
      </w:numPr>
      <w:spacing w:line="240" w:lineRule="auto"/>
    </w:pPr>
  </w:style>
  <w:style w:type="character" w:customStyle="1" w:styleId="10">
    <w:name w:val="Обычный Инт 1 Знак"/>
    <w:basedOn w:val="a2"/>
    <w:link w:val="1"/>
    <w:rsid w:val="00D21191"/>
    <w:rPr>
      <w:rFonts w:ascii="Times New Roman" w:hAnsi="Times New Roman"/>
      <w:sz w:val="28"/>
      <w:lang w:val="uk-UA"/>
    </w:rPr>
  </w:style>
  <w:style w:type="paragraph" w:customStyle="1" w:styleId="af3">
    <w:name w:val="Пункт отчета"/>
    <w:basedOn w:val="1"/>
    <w:link w:val="af4"/>
    <w:qFormat/>
    <w:rsid w:val="00E3001B"/>
    <w:pPr>
      <w:ind w:left="709" w:firstLine="0"/>
      <w:jc w:val="left"/>
    </w:pPr>
    <w:rPr>
      <w:b/>
    </w:rPr>
  </w:style>
  <w:style w:type="character" w:customStyle="1" w:styleId="af4">
    <w:name w:val="Пункт отчета Знак"/>
    <w:basedOn w:val="10"/>
    <w:link w:val="af3"/>
    <w:rsid w:val="00E3001B"/>
    <w:rPr>
      <w:rFonts w:ascii="Times New Roman" w:hAnsi="Times New Roman"/>
      <w:b/>
      <w:sz w:val="28"/>
      <w:lang w:val="uk-UA"/>
    </w:rPr>
  </w:style>
  <w:style w:type="paragraph" w:styleId="af5">
    <w:name w:val="List Paragraph"/>
    <w:basedOn w:val="a1"/>
    <w:uiPriority w:val="34"/>
    <w:rsid w:val="00DE0CD0"/>
    <w:pPr>
      <w:ind w:left="720"/>
      <w:contextualSpacing/>
    </w:pPr>
  </w:style>
  <w:style w:type="character" w:styleId="af6">
    <w:name w:val="Hyperlink"/>
    <w:basedOn w:val="a2"/>
    <w:uiPriority w:val="99"/>
    <w:unhideWhenUsed/>
    <w:rsid w:val="00144465"/>
    <w:rPr>
      <w:color w:val="0563C1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144465"/>
    <w:rPr>
      <w:color w:val="605E5C"/>
      <w:shd w:val="clear" w:color="auto" w:fill="E1DFDD"/>
    </w:rPr>
  </w:style>
  <w:style w:type="paragraph" w:styleId="af7">
    <w:name w:val="header"/>
    <w:basedOn w:val="a1"/>
    <w:link w:val="af8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2"/>
    <w:link w:val="af7"/>
    <w:uiPriority w:val="99"/>
    <w:rsid w:val="00F95321"/>
    <w:rPr>
      <w:rFonts w:ascii="Times New Roman" w:hAnsi="Times New Roman"/>
      <w:sz w:val="28"/>
      <w:lang w:val="uk-UA"/>
    </w:rPr>
  </w:style>
  <w:style w:type="paragraph" w:styleId="af9">
    <w:name w:val="footer"/>
    <w:basedOn w:val="a1"/>
    <w:link w:val="afa"/>
    <w:uiPriority w:val="99"/>
    <w:unhideWhenUsed/>
    <w:rsid w:val="00F9532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2"/>
    <w:link w:val="af9"/>
    <w:uiPriority w:val="99"/>
    <w:rsid w:val="00F95321"/>
    <w:rPr>
      <w:rFonts w:ascii="Times New Roman" w:hAnsi="Times New Roman"/>
      <w:sz w:val="28"/>
      <w:lang w:val="uk-UA"/>
    </w:rPr>
  </w:style>
  <w:style w:type="paragraph" w:styleId="afb">
    <w:name w:val="Balloon Text"/>
    <w:basedOn w:val="a1"/>
    <w:link w:val="afc"/>
    <w:uiPriority w:val="99"/>
    <w:semiHidden/>
    <w:unhideWhenUsed/>
    <w:rsid w:val="00E62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E628E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clipse.org/downloads/packages/install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tomcat.apache.org/download-90.cgi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IMAE\Documents\&#1053;&#1072;&#1089;&#1090;&#1088;&#1072;&#1080;&#1074;&#1072;&#1077;&#1084;&#1099;&#1077;%20&#1096;&#1072;&#1073;&#1083;&#1086;&#1085;&#1099;%20Office\&#1058;&#1080;&#1090;&#1091;&#1083;&#1082;&#1072;%20&#1051;&#1056;%20WEB-Java%20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Титулка ЛР WEB-Java 2019.dotx</Template>
  <TotalTime>19</TotalTime>
  <Pages>8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Двухглавов</dc:creator>
  <cp:lastModifiedBy>Pearl</cp:lastModifiedBy>
  <cp:revision>31</cp:revision>
  <dcterms:created xsi:type="dcterms:W3CDTF">2019-02-28T09:29:00Z</dcterms:created>
  <dcterms:modified xsi:type="dcterms:W3CDTF">2019-02-28T10:06:00Z</dcterms:modified>
</cp:coreProperties>
</file>