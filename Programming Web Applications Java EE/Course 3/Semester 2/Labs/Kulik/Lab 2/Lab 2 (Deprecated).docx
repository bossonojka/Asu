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8F7EE0" w:rsidRDefault="00D02D35" w:rsidP="003C7706">
      <w:pPr>
        <w:pStyle w:val="a7"/>
        <w:rPr>
          <w:lang w:val="uk-UA"/>
        </w:rPr>
      </w:pPr>
      <w:r w:rsidRPr="008F7EE0">
        <w:rPr>
          <w:lang w:val="uk-UA"/>
        </w:rPr>
        <w:t>МІНІСТЕРСТВО ОСВІТИ І НАУКИ УКРАЇНИ</w:t>
      </w:r>
    </w:p>
    <w:p w:rsidR="00D02D35" w:rsidRPr="008F7EE0" w:rsidRDefault="00D02D35" w:rsidP="003C7706">
      <w:pPr>
        <w:pStyle w:val="a7"/>
        <w:rPr>
          <w:lang w:val="uk-UA"/>
        </w:rPr>
      </w:pPr>
      <w:r w:rsidRPr="008F7EE0">
        <w:rPr>
          <w:lang w:val="uk-UA"/>
        </w:rPr>
        <w:t>НАЦІОНАЛЬНИЙ ТЕХНІЧНИЙ УНІВЕРСИТЕТ</w:t>
      </w:r>
    </w:p>
    <w:p w:rsidR="00D02D35" w:rsidRPr="008F7EE0" w:rsidRDefault="00D02D35" w:rsidP="003C7706">
      <w:pPr>
        <w:pStyle w:val="a7"/>
        <w:rPr>
          <w:lang w:val="uk-UA"/>
        </w:rPr>
      </w:pPr>
      <w:r w:rsidRPr="008F7EE0">
        <w:rPr>
          <w:lang w:val="uk-UA"/>
        </w:rPr>
        <w:t>«ХАРКІВСЬКИЙ ПОЛІТЕХНІЧНИЙ ІНСТИТУТ»</w:t>
      </w: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  <w:r w:rsidRPr="008F7EE0">
        <w:t>Кафедра «Програмна інженерія та інформаційні технології управління»</w:t>
      </w: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3C7706">
      <w:pPr>
        <w:pStyle w:val="a7"/>
        <w:rPr>
          <w:lang w:val="uk-UA"/>
        </w:rPr>
      </w:pPr>
      <w:r w:rsidRPr="008F7EE0">
        <w:rPr>
          <w:lang w:val="uk-UA"/>
        </w:rPr>
        <w:t>ЗВІТ</w:t>
      </w:r>
    </w:p>
    <w:p w:rsidR="00D02D35" w:rsidRPr="008F7EE0" w:rsidRDefault="00D02D35" w:rsidP="00AE2410">
      <w:pPr>
        <w:pStyle w:val="a5"/>
      </w:pPr>
      <w:r w:rsidRPr="008F7EE0">
        <w:t xml:space="preserve">з лабораторної роботи № </w:t>
      </w:r>
      <w:r w:rsidR="00456475" w:rsidRPr="008F7EE0">
        <w:t>2</w:t>
      </w:r>
    </w:p>
    <w:p w:rsidR="00D02D35" w:rsidRPr="008F7EE0" w:rsidRDefault="00D02D35" w:rsidP="00AE2410">
      <w:pPr>
        <w:pStyle w:val="a5"/>
      </w:pPr>
      <w:r w:rsidRPr="008F7EE0">
        <w:t>з дисципліни</w:t>
      </w:r>
    </w:p>
    <w:p w:rsidR="00D02D35" w:rsidRPr="008F7EE0" w:rsidRDefault="00D02D35" w:rsidP="003C7706">
      <w:pPr>
        <w:pStyle w:val="a7"/>
        <w:rPr>
          <w:lang w:val="uk-UA"/>
        </w:rPr>
      </w:pPr>
      <w:r w:rsidRPr="008F7EE0">
        <w:rPr>
          <w:lang w:val="uk-UA"/>
        </w:rPr>
        <w:t>«</w:t>
      </w:r>
      <w:r w:rsidR="00AE2410" w:rsidRPr="008F7EE0">
        <w:rPr>
          <w:lang w:val="uk-UA"/>
        </w:rPr>
        <w:t>ПРОГРАМУВАННЯ ВЕБ-ЗАСТОСУВАНЬ JAVA EE</w:t>
      </w:r>
      <w:r w:rsidRPr="008F7EE0">
        <w:rPr>
          <w:lang w:val="uk-UA"/>
        </w:rPr>
        <w:t>»</w:t>
      </w: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40648F" w:rsidP="00F85312">
      <w:pPr>
        <w:pStyle w:val="a9"/>
        <w:jc w:val="right"/>
        <w:rPr>
          <w:lang w:val="uk-UA"/>
        </w:rPr>
      </w:pPr>
      <w:r w:rsidRPr="008F7EE0">
        <w:rPr>
          <w:lang w:val="uk-UA"/>
        </w:rPr>
        <w:t>ВИКОНАВ</w:t>
      </w:r>
    </w:p>
    <w:p w:rsidR="00D02D35" w:rsidRPr="008F7EE0" w:rsidRDefault="0040648F" w:rsidP="00F85312">
      <w:pPr>
        <w:pStyle w:val="ad"/>
        <w:jc w:val="right"/>
      </w:pPr>
      <w:r w:rsidRPr="008F7EE0">
        <w:t>С</w:t>
      </w:r>
      <w:r w:rsidR="00D02D35" w:rsidRPr="008F7EE0">
        <w:t>тудент групи КН-3</w:t>
      </w:r>
      <w:r w:rsidR="00180468" w:rsidRPr="008F7EE0">
        <w:t>6</w:t>
      </w:r>
      <w:r w:rsidR="00F85312" w:rsidRPr="008F7EE0">
        <w:t>а</w:t>
      </w:r>
    </w:p>
    <w:p w:rsidR="00D02D35" w:rsidRPr="008F7EE0" w:rsidRDefault="00523C0A" w:rsidP="00F85312">
      <w:pPr>
        <w:pStyle w:val="af"/>
      </w:pPr>
      <w:r w:rsidRPr="008F7EE0">
        <w:t>Кули</w:t>
      </w:r>
      <w:r w:rsidR="0045704D" w:rsidRPr="008F7EE0">
        <w:t>к</w:t>
      </w:r>
      <w:r w:rsidR="00E628E8" w:rsidRPr="008F7EE0">
        <w:t xml:space="preserve"> В.В.</w:t>
      </w:r>
    </w:p>
    <w:p w:rsidR="00B80D29" w:rsidRPr="008F7EE0" w:rsidRDefault="00B80D29" w:rsidP="00F85312">
      <w:pPr>
        <w:pStyle w:val="a5"/>
        <w:jc w:val="right"/>
      </w:pPr>
    </w:p>
    <w:p w:rsidR="00D02D35" w:rsidRPr="008F7EE0" w:rsidRDefault="0040648F" w:rsidP="00F85312">
      <w:pPr>
        <w:pStyle w:val="a9"/>
        <w:jc w:val="right"/>
        <w:rPr>
          <w:lang w:val="uk-UA"/>
        </w:rPr>
      </w:pPr>
      <w:r w:rsidRPr="008F7EE0">
        <w:rPr>
          <w:lang w:val="uk-UA"/>
        </w:rPr>
        <w:t>ПЕРЕВІРИВ</w:t>
      </w:r>
    </w:p>
    <w:p w:rsidR="00D02D35" w:rsidRPr="008F7EE0" w:rsidRDefault="0040648F" w:rsidP="00F85312">
      <w:pPr>
        <w:pStyle w:val="ad"/>
        <w:jc w:val="right"/>
      </w:pPr>
      <w:r w:rsidRPr="008F7EE0">
        <w:t>Д</w:t>
      </w:r>
      <w:r w:rsidR="00D02D35" w:rsidRPr="008F7EE0">
        <w:t>оц</w:t>
      </w:r>
      <w:r w:rsidRPr="008F7EE0">
        <w:t>ент</w:t>
      </w:r>
      <w:r w:rsidR="00D02D35" w:rsidRPr="008F7EE0">
        <w:t xml:space="preserve"> каф. ПІІТУ </w:t>
      </w:r>
    </w:p>
    <w:p w:rsidR="00D02D35" w:rsidRPr="008F7EE0" w:rsidRDefault="00F85312" w:rsidP="00F85312">
      <w:pPr>
        <w:pStyle w:val="af"/>
      </w:pPr>
      <w:proofErr w:type="spellStart"/>
      <w:r w:rsidRPr="008F7EE0">
        <w:t>Бабкова</w:t>
      </w:r>
      <w:proofErr w:type="spellEnd"/>
      <w:r w:rsidRPr="008F7EE0">
        <w:t xml:space="preserve"> Н</w:t>
      </w:r>
      <w:r w:rsidR="00564596" w:rsidRPr="008F7EE0">
        <w:t>.</w:t>
      </w:r>
      <w:r w:rsidRPr="008F7EE0">
        <w:t xml:space="preserve"> В.</w:t>
      </w: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D02D35" w:rsidRPr="008F7EE0" w:rsidRDefault="00D02D35" w:rsidP="00180468">
      <w:pPr>
        <w:pStyle w:val="a5"/>
      </w:pPr>
    </w:p>
    <w:p w:rsidR="00180468" w:rsidRPr="008F7EE0" w:rsidRDefault="00180468" w:rsidP="00180468">
      <w:pPr>
        <w:pStyle w:val="a5"/>
      </w:pPr>
    </w:p>
    <w:p w:rsidR="00D02D35" w:rsidRPr="008F7EE0" w:rsidRDefault="00D02D35" w:rsidP="00AE2410">
      <w:pPr>
        <w:pStyle w:val="ab"/>
      </w:pPr>
      <w:r w:rsidRPr="008F7EE0">
        <w:t>Харків 201</w:t>
      </w:r>
      <w:r w:rsidR="00AE2410" w:rsidRPr="008F7EE0">
        <w:t>9</w:t>
      </w:r>
    </w:p>
    <w:p w:rsidR="00180468" w:rsidRPr="008F7EE0" w:rsidRDefault="003C7706" w:rsidP="003C7706">
      <w:pPr>
        <w:pStyle w:val="a7"/>
        <w:rPr>
          <w:lang w:val="uk-UA"/>
        </w:rPr>
      </w:pPr>
      <w:r w:rsidRPr="008F7EE0">
        <w:rPr>
          <w:lang w:val="uk-UA"/>
        </w:rPr>
        <w:lastRenderedPageBreak/>
        <w:t>Тема</w:t>
      </w:r>
    </w:p>
    <w:p w:rsidR="003C7706" w:rsidRPr="008F7EE0" w:rsidRDefault="003C7706" w:rsidP="003C7706">
      <w:pPr>
        <w:pStyle w:val="af1"/>
        <w:rPr>
          <w:lang w:val="uk-UA"/>
        </w:rPr>
      </w:pPr>
      <w:r w:rsidRPr="008F7EE0">
        <w:rPr>
          <w:lang w:val="uk-UA"/>
        </w:rPr>
        <w:t>«ДОСЛІДЖЕННЯ</w:t>
      </w:r>
      <w:r w:rsidR="00456475" w:rsidRPr="008F7EE0">
        <w:rPr>
          <w:lang w:val="uk-UA"/>
        </w:rPr>
        <w:t xml:space="preserve"> ПРИНЦИПІВ СТВОРЕННЯ ВЕБ-ДОДАТКУ ДЛЯ МАНІПУЛЮВАННя ДА</w:t>
      </w:r>
      <w:bookmarkStart w:id="0" w:name="_GoBack"/>
      <w:bookmarkEnd w:id="0"/>
      <w:r w:rsidR="00456475" w:rsidRPr="008F7EE0">
        <w:rPr>
          <w:lang w:val="uk-UA"/>
        </w:rPr>
        <w:t>НИМИ JAVA</w:t>
      </w:r>
      <w:r w:rsidRPr="008F7EE0">
        <w:rPr>
          <w:lang w:val="uk-UA"/>
        </w:rPr>
        <w:t>»</w:t>
      </w:r>
    </w:p>
    <w:p w:rsidR="003C7706" w:rsidRPr="008F7EE0" w:rsidRDefault="003C7706" w:rsidP="00D21191">
      <w:pPr>
        <w:pStyle w:val="1"/>
      </w:pPr>
    </w:p>
    <w:p w:rsidR="003C4D01" w:rsidRPr="008F7EE0" w:rsidRDefault="00BB1339" w:rsidP="003C4D01">
      <w:pPr>
        <w:pStyle w:val="a7"/>
        <w:rPr>
          <w:lang w:val="uk-UA"/>
        </w:rPr>
      </w:pPr>
      <w:r w:rsidRPr="008F7EE0">
        <w:rPr>
          <w:lang w:val="uk-UA"/>
        </w:rPr>
        <w:t xml:space="preserve">Завдання </w:t>
      </w:r>
      <w:r w:rsidR="003C7706" w:rsidRPr="008F7EE0">
        <w:rPr>
          <w:lang w:val="uk-UA"/>
        </w:rPr>
        <w:t>роботи</w:t>
      </w:r>
    </w:p>
    <w:p w:rsidR="00E03E91" w:rsidRPr="008F7EE0" w:rsidRDefault="008F7EE0" w:rsidP="0018323D">
      <w:pPr>
        <w:pStyle w:val="af5"/>
        <w:numPr>
          <w:ilvl w:val="0"/>
          <w:numId w:val="33"/>
        </w:numPr>
      </w:pPr>
      <w:r w:rsidRPr="008F7EE0">
        <w:t>Обрати предметну область</w:t>
      </w:r>
      <w:r>
        <w:rPr>
          <w:lang w:val="ru-RU"/>
        </w:rPr>
        <w:t xml:space="preserve"> для </w:t>
      </w:r>
      <w:proofErr w:type="spellStart"/>
      <w:r>
        <w:rPr>
          <w:lang w:val="ru-RU"/>
        </w:rPr>
        <w:t>виконання</w:t>
      </w:r>
      <w:proofErr w:type="spellEnd"/>
      <w:r>
        <w:t xml:space="preserve"> лабораторних робіт.</w:t>
      </w:r>
    </w:p>
    <w:p w:rsidR="00E03E91" w:rsidRPr="008F7EE0" w:rsidRDefault="00E03E91" w:rsidP="0018323D">
      <w:pPr>
        <w:pStyle w:val="af5"/>
        <w:numPr>
          <w:ilvl w:val="0"/>
          <w:numId w:val="33"/>
        </w:numPr>
        <w:ind w:left="0" w:firstLine="1069"/>
      </w:pPr>
      <w:r w:rsidRPr="008F7EE0">
        <w:t xml:space="preserve">Розробити </w:t>
      </w:r>
      <w:r w:rsidR="008F7EE0">
        <w:t>та реалізувати структуру класів. Створити колекції об’єктів із створених класів та реалізувати обробку кожної з них.</w:t>
      </w:r>
    </w:p>
    <w:p w:rsidR="006E6CD9" w:rsidRPr="008F7EE0" w:rsidRDefault="008F7EE0" w:rsidP="0018323D">
      <w:pPr>
        <w:pStyle w:val="af5"/>
        <w:numPr>
          <w:ilvl w:val="0"/>
          <w:numId w:val="33"/>
        </w:numPr>
        <w:ind w:left="0" w:firstLine="1069"/>
      </w:pPr>
      <w:r>
        <w:t xml:space="preserve">Реалізувати веб-застосування, що створюється за технологією </w:t>
      </w:r>
      <w:r>
        <w:rPr>
          <w:lang w:val="en-US"/>
        </w:rPr>
        <w:t>JSP</w:t>
      </w:r>
      <w:r w:rsidRPr="008F7EE0">
        <w:t xml:space="preserve">: </w:t>
      </w:r>
      <w:r>
        <w:rPr>
          <w:lang w:val="en-US"/>
        </w:rPr>
        <w:t>main</w:t>
      </w:r>
      <w:r w:rsidRPr="008F7EE0">
        <w:t xml:space="preserve">, </w:t>
      </w:r>
      <w:r>
        <w:rPr>
          <w:lang w:val="en-US"/>
        </w:rPr>
        <w:t>master</w:t>
      </w:r>
      <w:r w:rsidRPr="008F7EE0">
        <w:t xml:space="preserve">, </w:t>
      </w:r>
      <w:r>
        <w:rPr>
          <w:lang w:val="en-US"/>
        </w:rPr>
        <w:t>detail</w:t>
      </w:r>
      <w:r w:rsidRPr="008F7EE0">
        <w:t xml:space="preserve"> (другу та третю назвати в</w:t>
      </w:r>
      <w:r>
        <w:t>ідповідно до обраної предметної області</w:t>
      </w:r>
      <w:r w:rsidRPr="008F7EE0">
        <w:t>)</w:t>
      </w:r>
      <w:r>
        <w:t xml:space="preserve">. Реалізувати виклик сторінок. Реалізувати повернення на сторінку </w:t>
      </w:r>
      <w:r>
        <w:rPr>
          <w:lang w:val="en-US"/>
        </w:rPr>
        <w:t>main</w:t>
      </w:r>
      <w:r w:rsidR="00CF06C7" w:rsidRPr="007913AF">
        <w:t>.</w:t>
      </w:r>
    </w:p>
    <w:p w:rsidR="00CF06C7" w:rsidRPr="00CF06C7" w:rsidRDefault="00CF06C7" w:rsidP="0018323D">
      <w:pPr>
        <w:pStyle w:val="af5"/>
        <w:numPr>
          <w:ilvl w:val="0"/>
          <w:numId w:val="33"/>
        </w:numPr>
        <w:ind w:left="0" w:firstLine="1069"/>
      </w:pPr>
      <w:proofErr w:type="spellStart"/>
      <w:r>
        <w:rPr>
          <w:lang w:val="ru-RU"/>
        </w:rPr>
        <w:t>Стор</w:t>
      </w:r>
      <w:proofErr w:type="spellEnd"/>
      <w:r>
        <w:t xml:space="preserve">інка </w:t>
      </w:r>
      <w:r>
        <w:rPr>
          <w:lang w:val="en-US"/>
        </w:rPr>
        <w:t>main</w:t>
      </w:r>
      <w:r w:rsidRPr="00CF06C7">
        <w:rPr>
          <w:lang w:val="ru-RU"/>
        </w:rPr>
        <w:t xml:space="preserve"> </w:t>
      </w:r>
      <w:r>
        <w:rPr>
          <w:lang w:val="ru-RU"/>
        </w:rPr>
        <w:t>форму</w:t>
      </w:r>
      <w:proofErr w:type="spellStart"/>
      <w:r>
        <w:t>ється</w:t>
      </w:r>
      <w:proofErr w:type="spellEnd"/>
      <w:r>
        <w:t xml:space="preserve"> на основі класу-колекції екземпляру головного класу. Реалізувати додавання, редагування та вилучення записів. Вивантажити перед виходом у </w:t>
      </w:r>
      <w:r>
        <w:rPr>
          <w:lang w:val="en-US"/>
        </w:rPr>
        <w:t>xml</w:t>
      </w:r>
      <w:r w:rsidRPr="00CF06C7">
        <w:rPr>
          <w:lang w:val="ru-RU"/>
        </w:rPr>
        <w:t>-</w:t>
      </w:r>
      <w:r>
        <w:rPr>
          <w:lang w:val="ru-RU"/>
        </w:rPr>
        <w:t>файл.</w:t>
      </w:r>
    </w:p>
    <w:p w:rsidR="00E03E91" w:rsidRPr="008F7EE0" w:rsidRDefault="00CF06C7" w:rsidP="0018323D">
      <w:pPr>
        <w:pStyle w:val="af5"/>
        <w:numPr>
          <w:ilvl w:val="0"/>
          <w:numId w:val="33"/>
        </w:numPr>
        <w:ind w:left="0" w:firstLine="1069"/>
      </w:pPr>
      <w:r>
        <w:t xml:space="preserve">Сторінка </w:t>
      </w:r>
      <w:r>
        <w:rPr>
          <w:lang w:val="en-US"/>
        </w:rPr>
        <w:t>detail</w:t>
      </w:r>
      <w:r w:rsidRPr="00BE79E2">
        <w:t xml:space="preserve"> форму</w:t>
      </w:r>
      <w:r w:rsidR="006359FC" w:rsidRPr="00BE79E2">
        <w:t>є</w:t>
      </w:r>
      <w:r w:rsidRPr="00BE79E2">
        <w:t>ться на основ</w:t>
      </w:r>
      <w:r>
        <w:t xml:space="preserve">і колекції </w:t>
      </w:r>
      <w:r>
        <w:rPr>
          <w:lang w:val="en-US"/>
        </w:rPr>
        <w:t>detail</w:t>
      </w:r>
      <w:r w:rsidRPr="00BE79E2">
        <w:t>. Реалізувати ф</w:t>
      </w:r>
      <w:r w:rsidR="006359FC" w:rsidRPr="00BE79E2">
        <w:t>і</w:t>
      </w:r>
      <w:r w:rsidRPr="00BE79E2">
        <w:t>льтрац</w:t>
      </w:r>
      <w:r>
        <w:t>і</w:t>
      </w:r>
      <w:r w:rsidRPr="00BE79E2">
        <w:t>ю даних.</w:t>
      </w:r>
      <w:r>
        <w:t xml:space="preserve"> </w:t>
      </w:r>
    </w:p>
    <w:p w:rsidR="00605665" w:rsidRPr="008F7EE0" w:rsidRDefault="00605665" w:rsidP="00605665">
      <w:pPr>
        <w:ind w:left="1069" w:firstLine="0"/>
        <w:jc w:val="center"/>
      </w:pPr>
      <w:r w:rsidRPr="008F7EE0">
        <w:t>Хід роботи</w:t>
      </w:r>
    </w:p>
    <w:p w:rsidR="006E1809" w:rsidRPr="008F7EE0" w:rsidRDefault="006E1809" w:rsidP="006E1809">
      <w:pPr>
        <w:pStyle w:val="af5"/>
        <w:numPr>
          <w:ilvl w:val="0"/>
          <w:numId w:val="34"/>
        </w:numPr>
        <w:ind w:left="0" w:firstLine="993"/>
      </w:pPr>
      <w:r>
        <w:t xml:space="preserve">Була обрана предметна область </w:t>
      </w:r>
      <w:r w:rsidRPr="006E1809">
        <w:rPr>
          <w:lang w:val="ru-RU"/>
        </w:rPr>
        <w:t>“</w:t>
      </w:r>
      <w:r>
        <w:rPr>
          <w:lang w:val="ru-RU"/>
        </w:rPr>
        <w:t>Магазин комп</w:t>
      </w:r>
      <w:r>
        <w:t>’</w:t>
      </w:r>
      <w:proofErr w:type="spellStart"/>
      <w:r>
        <w:t>ютерних</w:t>
      </w:r>
      <w:proofErr w:type="spellEnd"/>
      <w:r>
        <w:t xml:space="preserve"> комплектуючих</w:t>
      </w:r>
      <w:r w:rsidRPr="006E1809">
        <w:rPr>
          <w:lang w:val="ru-RU"/>
        </w:rPr>
        <w:t>”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Маємо</w:t>
      </w:r>
      <w:proofErr w:type="spellEnd"/>
      <w:r>
        <w:rPr>
          <w:lang w:val="ru-RU"/>
        </w:rPr>
        <w:t xml:space="preserve"> три </w:t>
      </w:r>
      <w:proofErr w:type="spellStart"/>
      <w:r>
        <w:rPr>
          <w:lang w:val="ru-RU"/>
        </w:rPr>
        <w:t>сутності</w:t>
      </w:r>
      <w:proofErr w:type="spellEnd"/>
      <w:r w:rsidRPr="006E1809">
        <w:rPr>
          <w:lang w:val="ru-RU"/>
        </w:rPr>
        <w:t xml:space="preserve"> (</w:t>
      </w:r>
      <w:proofErr w:type="spellStart"/>
      <w:r>
        <w:rPr>
          <w:lang w:val="ru-RU"/>
        </w:rPr>
        <w:t>класи</w:t>
      </w:r>
      <w:proofErr w:type="spellEnd"/>
      <w:r w:rsidRPr="006E1809">
        <w:rPr>
          <w:lang w:val="ru-RU"/>
        </w:rPr>
        <w:t xml:space="preserve">): </w:t>
      </w:r>
      <w:r>
        <w:rPr>
          <w:lang w:val="en-US"/>
        </w:rPr>
        <w:t>Product</w:t>
      </w:r>
      <w:r w:rsidRPr="006E1809">
        <w:rPr>
          <w:lang w:val="ru-RU"/>
        </w:rPr>
        <w:t xml:space="preserve"> – </w:t>
      </w:r>
      <w:r>
        <w:rPr>
          <w:lang w:val="en-US"/>
        </w:rPr>
        <w:t>Orders</w:t>
      </w:r>
      <w:r w:rsidRPr="006E1809">
        <w:rPr>
          <w:lang w:val="ru-RU"/>
        </w:rPr>
        <w:t xml:space="preserve"> – </w:t>
      </w:r>
      <w:r>
        <w:rPr>
          <w:lang w:val="en-US"/>
        </w:rPr>
        <w:t>Providers</w:t>
      </w:r>
      <w:r w:rsidRPr="006E1809">
        <w:rPr>
          <w:lang w:val="ru-RU"/>
        </w:rPr>
        <w:t xml:space="preserve">. </w:t>
      </w:r>
      <w:r>
        <w:t>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A43782" w:rsidRPr="008F7EE0" w:rsidRDefault="00EC2623" w:rsidP="00AB1625">
      <w:pPr>
        <w:ind w:firstLine="708"/>
      </w:pPr>
      <w:r>
        <w:lastRenderedPageBreak/>
        <w:t xml:space="preserve">Створюємо колекції даних для класів </w:t>
      </w:r>
      <w:r w:rsidRPr="00AB1625">
        <w:rPr>
          <w:lang w:val="en-US"/>
        </w:rPr>
        <w:t>Product</w:t>
      </w:r>
      <w:r w:rsidRPr="00EC2623">
        <w:t xml:space="preserve">, </w:t>
      </w:r>
      <w:r w:rsidRPr="00AB1625">
        <w:rPr>
          <w:lang w:val="en-US"/>
        </w:rPr>
        <w:t>Order</w:t>
      </w:r>
      <w:r w:rsidRPr="00EC2623">
        <w:t xml:space="preserve">, </w:t>
      </w:r>
      <w:r w:rsidRPr="00AB1625">
        <w:rPr>
          <w:lang w:val="en-US"/>
        </w:rPr>
        <w:t>Provider</w:t>
      </w:r>
      <w:r w:rsidRPr="00EC2623">
        <w:t>.</w:t>
      </w:r>
      <w:r w:rsidR="00D65C91" w:rsidRPr="00D65C91">
        <w:rPr>
          <w:noProof/>
        </w:rPr>
        <w:t xml:space="preserve"> </w:t>
      </w:r>
      <w:r w:rsidR="00D65C91">
        <w:rPr>
          <w:noProof/>
        </w:rPr>
        <w:drawing>
          <wp:inline distT="0" distB="0" distL="0" distR="0" wp14:anchorId="593484F8" wp14:editId="2CFC474F">
            <wp:extent cx="5859475" cy="270769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737" cy="27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2" w:rsidRDefault="00992A72" w:rsidP="00992A72">
      <w:pPr>
        <w:ind w:firstLine="0"/>
        <w:jc w:val="center"/>
      </w:pPr>
      <w:r w:rsidRPr="008F7EE0">
        <w:t>Рисунок 1</w:t>
      </w:r>
      <w:r w:rsidR="00B05139" w:rsidRPr="008F7EE0">
        <w:t xml:space="preserve"> – </w:t>
      </w:r>
      <w:r w:rsidR="00D65C91">
        <w:t>Колекції даних</w:t>
      </w:r>
    </w:p>
    <w:p w:rsidR="0072409F" w:rsidRPr="008F7EE0" w:rsidRDefault="0072409F" w:rsidP="00992A72">
      <w:pPr>
        <w:ind w:firstLine="0"/>
        <w:jc w:val="center"/>
      </w:pPr>
    </w:p>
    <w:p w:rsidR="0047554F" w:rsidRDefault="002E6C17" w:rsidP="0072409F">
      <w:pPr>
        <w:ind w:firstLine="0"/>
        <w:jc w:val="center"/>
      </w:pPr>
      <w:r>
        <w:rPr>
          <w:noProof/>
        </w:rPr>
        <w:drawing>
          <wp:inline distT="0" distB="0" distL="0" distR="0" wp14:anchorId="4AE43A60" wp14:editId="7329750B">
            <wp:extent cx="5067300" cy="14256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648" cy="15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A" w:rsidRDefault="003B69BA" w:rsidP="003B69BA">
      <w:pPr>
        <w:ind w:firstLine="0"/>
        <w:jc w:val="center"/>
      </w:pPr>
      <w:r w:rsidRPr="008F7EE0">
        <w:t xml:space="preserve">Рисунок </w:t>
      </w:r>
      <w:r>
        <w:t>2</w:t>
      </w:r>
      <w:r w:rsidRPr="008F7EE0">
        <w:t xml:space="preserve"> – </w:t>
      </w:r>
      <w:r>
        <w:t>Діаграма класів</w:t>
      </w:r>
    </w:p>
    <w:p w:rsidR="008F3055" w:rsidRDefault="008F3055" w:rsidP="008F305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578BAC" wp14:editId="7BE2D02F">
            <wp:extent cx="3379622" cy="19979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886" cy="2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5" w:rsidRDefault="008F3055" w:rsidP="008F3055">
      <w:pPr>
        <w:ind w:firstLine="0"/>
        <w:jc w:val="center"/>
        <w:rPr>
          <w:lang w:val="ru-RU"/>
        </w:rPr>
      </w:pPr>
      <w:r w:rsidRPr="008F7EE0">
        <w:t xml:space="preserve">Рисунок </w:t>
      </w:r>
      <w:r w:rsidR="00431515">
        <w:t>3</w:t>
      </w:r>
      <w:r w:rsidRPr="008F7EE0">
        <w:t xml:space="preserve"> – </w:t>
      </w:r>
      <w:r>
        <w:rPr>
          <w:lang w:val="ru-RU"/>
        </w:rPr>
        <w:t xml:space="preserve">Головна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</w:p>
    <w:p w:rsidR="008F3055" w:rsidRDefault="008F3055" w:rsidP="008F3055">
      <w:pPr>
        <w:ind w:firstLine="0"/>
        <w:jc w:val="center"/>
        <w:rPr>
          <w:lang w:val="ru-RU"/>
        </w:rPr>
      </w:pPr>
    </w:p>
    <w:p w:rsidR="008F3055" w:rsidRDefault="008F3055" w:rsidP="00B9462D">
      <w:pPr>
        <w:ind w:firstLine="708"/>
        <w:rPr>
          <w:lang w:val="ru-RU"/>
        </w:rPr>
      </w:pPr>
      <w:r>
        <w:rPr>
          <w:lang w:val="ru-RU"/>
        </w:rPr>
        <w:t xml:space="preserve">Код </w:t>
      </w:r>
      <w:r>
        <w:rPr>
          <w:lang w:val="en-US"/>
        </w:rPr>
        <w:t>JSP</w:t>
      </w:r>
      <w:r w:rsidRPr="008F3055">
        <w:rPr>
          <w:lang w:val="ru-RU"/>
        </w:rPr>
        <w:t xml:space="preserve"> </w:t>
      </w:r>
      <w:r>
        <w:t xml:space="preserve">головної сторінки </w:t>
      </w:r>
      <w:r>
        <w:rPr>
          <w:lang w:val="en-US"/>
        </w:rPr>
        <w:t>Products</w:t>
      </w:r>
      <w:r w:rsidRPr="008F3055">
        <w:rPr>
          <w:lang w:val="ru-RU"/>
        </w:rPr>
        <w:t>: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language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contentType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"text/html; charset=ISO-8859-1"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pageEncoding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java.util</w:t>
      </w:r>
      <w:proofErr w:type="spellEnd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.*"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"com.lab_</w:t>
      </w:r>
      <w:proofErr w:type="gramStart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2.models</w:t>
      </w:r>
      <w:proofErr w:type="gramEnd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.Product"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"styles/main.css"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"navigator"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"/lab_2"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"Orders"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Orders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"Providers"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Providers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GetXml</w:t>
      </w:r>
      <w:proofErr w:type="spellEnd"/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Get XML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cellpadding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"5"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Manufacturer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Price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Options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&lt;Product&gt; products = </w:t>
      </w:r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ArrayList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) </w:t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request.getAttribute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"products"</w:t>
      </w:r>
      <w:r w:rsidRPr="008F305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F305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F305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products.size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"&lt;tr&gt;"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products.get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getName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products.get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getManufacturer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Float.toString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products.get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getPrice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 xml:space="preserve">"&lt;a </w:t>
      </w:r>
      <w:proofErr w:type="spellStart"/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=\"?delete="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"\""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"&gt;Delete&lt;/a&gt;"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 xml:space="preserve">"&lt;a </w:t>
      </w:r>
      <w:proofErr w:type="spellStart"/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href</w:t>
      </w:r>
      <w:proofErr w:type="spellEnd"/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=\"?edit="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"\""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"&gt;Edit&lt;/a&gt;"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"&lt;/tr&gt;"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acion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"/Products"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"number"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"price"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MSI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ASUS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GIGABYTE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"Add"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5E26CB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3055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acion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"/Products"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request.getAttribute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"name"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"number"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"price"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request.getAttribute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"price"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"manufacturer"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MSI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ASUS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GIGABYTE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option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8F3055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F3055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hidden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"id"</w:t>
      </w:r>
      <w:r w:rsidRPr="008F305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3055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  <w:proofErr w:type="spell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out.print</w:t>
      </w:r>
      <w:proofErr w:type="spell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request.getAttribute</w:t>
      </w:r>
      <w:proofErr w:type="spellEnd"/>
      <w:proofErr w:type="gramEnd"/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F3055">
        <w:rPr>
          <w:rFonts w:ascii="Consolas" w:hAnsi="Consolas" w:cs="Consolas"/>
          <w:color w:val="2A00FF"/>
          <w:sz w:val="16"/>
          <w:szCs w:val="16"/>
          <w:lang w:val="en-US"/>
        </w:rPr>
        <w:t>"id"</w:t>
      </w: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  <w:r w:rsidRPr="008F3055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  <w:r w:rsidRPr="008F305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F305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5E26CB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8F305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E26CB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5E26CB" w:rsidRDefault="008F3055" w:rsidP="008F30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E26CB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A038AC" w:rsidRPr="005E26CB" w:rsidRDefault="008F3055" w:rsidP="008F3055">
      <w:pPr>
        <w:ind w:firstLine="0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E26CB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5E26C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F3055" w:rsidRPr="005E26CB" w:rsidRDefault="008F3055" w:rsidP="008F3055">
      <w:pPr>
        <w:ind w:firstLine="0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760468" w:rsidRPr="005E26CB" w:rsidRDefault="008F3055" w:rsidP="00B9462D">
      <w:pPr>
        <w:ind w:firstLine="708"/>
        <w:rPr>
          <w:lang w:val="en-US"/>
        </w:rPr>
      </w:pPr>
      <w:r>
        <w:rPr>
          <w:lang w:val="ru-RU"/>
        </w:rPr>
        <w:t>Код</w:t>
      </w:r>
      <w:r w:rsidRPr="005E26CB">
        <w:rPr>
          <w:lang w:val="en-US"/>
        </w:rPr>
        <w:t xml:space="preserve"> </w:t>
      </w:r>
      <w:proofErr w:type="spellStart"/>
      <w:r>
        <w:rPr>
          <w:lang w:val="ru-RU"/>
        </w:rPr>
        <w:t>сервлету</w:t>
      </w:r>
      <w:proofErr w:type="spellEnd"/>
      <w:r w:rsidRPr="005E26CB">
        <w:rPr>
          <w:lang w:val="en-US"/>
        </w:rPr>
        <w:t xml:space="preserve"> </w:t>
      </w:r>
      <w:r>
        <w:rPr>
          <w:lang w:val="en-US"/>
        </w:rPr>
        <w:t>Products</w:t>
      </w:r>
      <w:r w:rsidRPr="005E26CB">
        <w:rPr>
          <w:lang w:val="en-US"/>
        </w:rPr>
        <w:t xml:space="preserve">, </w:t>
      </w:r>
      <w:r>
        <w:rPr>
          <w:lang w:val="ru-RU"/>
        </w:rPr>
        <w:t>як</w:t>
      </w:r>
      <w:proofErr w:type="spellStart"/>
      <w:r>
        <w:t>ий</w:t>
      </w:r>
      <w:proofErr w:type="spellEnd"/>
      <w:r>
        <w:t xml:space="preserve"> відповідає за основну логіку (додавання, видалення, редагування)</w:t>
      </w:r>
      <w:r w:rsidRPr="005E26CB">
        <w:rPr>
          <w:lang w:val="en-US"/>
        </w:rPr>
        <w:t>: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>package com.lab_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2.servlets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java.math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.BigDecimal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.*;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.RequestDispatcher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.ServletException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.http.HttpServlet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.http.HttpServletRequest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.http.HttpServletResponse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.Product;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>/**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* Servlet implementation class Products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*/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public class Products extends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private static final long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serialVersionUID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= 1L;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 * @see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)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Products(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)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super(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    // TODO Auto-generated constructor stub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>/**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038AC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038AC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&lt;Product&gt;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("products");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 xml:space="preserve">("products",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("products"));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 xml:space="preserve">(null !=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("delete")))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pr.remove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Integer.parseInt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("delete")));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>} else if ((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null !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("edit")))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int id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Integer.parseInt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("edit"));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String name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getName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float price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getPrice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String manufacturer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getManufacturer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("name", name);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("price", price);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("manufacturer", manufacturer);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("id", id);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>}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RequestDispatcher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rd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request.getRequestDispatcher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("/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products.jsp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");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rd.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forward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request, response);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>}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>/**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038AC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038AC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String name =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("name");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float price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Float.parseFloat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("price"));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String manufacturer = 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("manufacturer");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lastRenderedPageBreak/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&lt;Product&gt; products = (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("products");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 xml:space="preserve">(null !=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("id")))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 xml:space="preserve">int id = 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Integer.parseInt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("id"));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products.get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setName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(name);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products.get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setPrice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(price);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products.get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(id</w:t>
      </w:r>
      <w:proofErr w:type="gramStart"/>
      <w:r w:rsidRPr="00A038AC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038AC">
        <w:rPr>
          <w:rFonts w:ascii="Consolas" w:hAnsi="Consolas"/>
          <w:sz w:val="16"/>
          <w:szCs w:val="16"/>
          <w:lang w:val="en-US"/>
        </w:rPr>
        <w:t>setManufacturer</w:t>
      </w:r>
      <w:proofErr w:type="spellEnd"/>
      <w:proofErr w:type="gramEnd"/>
      <w:r w:rsidRPr="00A038AC">
        <w:rPr>
          <w:rFonts w:ascii="Consolas" w:hAnsi="Consolas"/>
          <w:sz w:val="16"/>
          <w:szCs w:val="16"/>
          <w:lang w:val="en-US"/>
        </w:rPr>
        <w:t>(manufacturer);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  <w:t>} else {</w:t>
      </w:r>
    </w:p>
    <w:p w:rsidR="00A038AC" w:rsidRPr="00A038AC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038AC">
        <w:rPr>
          <w:rFonts w:ascii="Consolas" w:hAnsi="Consolas"/>
          <w:sz w:val="16"/>
          <w:szCs w:val="16"/>
          <w:lang w:val="en-US"/>
        </w:rPr>
        <w:t>products.add</w:t>
      </w:r>
      <w:proofErr w:type="spellEnd"/>
      <w:r w:rsidRPr="00A038A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038AC">
        <w:rPr>
          <w:rFonts w:ascii="Consolas" w:hAnsi="Consolas"/>
          <w:sz w:val="16"/>
          <w:szCs w:val="16"/>
          <w:lang w:val="en-US"/>
        </w:rPr>
        <w:t>new Product(name, price, manufacturer));</w:t>
      </w:r>
    </w:p>
    <w:p w:rsidR="00A038AC" w:rsidRPr="005E26CB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A038AC">
        <w:rPr>
          <w:rFonts w:ascii="Consolas" w:hAnsi="Consolas"/>
          <w:sz w:val="16"/>
          <w:szCs w:val="16"/>
          <w:lang w:val="en-US"/>
        </w:rPr>
        <w:tab/>
      </w:r>
      <w:r w:rsidRPr="00A038AC">
        <w:rPr>
          <w:rFonts w:ascii="Consolas" w:hAnsi="Consolas"/>
          <w:sz w:val="16"/>
          <w:szCs w:val="16"/>
          <w:lang w:val="en-US"/>
        </w:rPr>
        <w:tab/>
      </w:r>
      <w:r w:rsidRPr="005E26CB">
        <w:rPr>
          <w:rFonts w:ascii="Consolas" w:hAnsi="Consolas"/>
          <w:sz w:val="16"/>
          <w:szCs w:val="16"/>
          <w:lang w:val="en-US"/>
        </w:rPr>
        <w:t>}</w:t>
      </w:r>
    </w:p>
    <w:p w:rsidR="00A038AC" w:rsidRPr="005E26CB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5E26CB">
        <w:rPr>
          <w:rFonts w:ascii="Consolas" w:hAnsi="Consolas"/>
          <w:sz w:val="16"/>
          <w:szCs w:val="16"/>
          <w:lang w:val="en-US"/>
        </w:rPr>
        <w:tab/>
      </w:r>
      <w:r w:rsidRPr="005E26C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5E26CB">
        <w:rPr>
          <w:rFonts w:ascii="Consolas" w:hAnsi="Consolas"/>
          <w:sz w:val="16"/>
          <w:szCs w:val="16"/>
          <w:lang w:val="en-US"/>
        </w:rPr>
        <w:t>response.sendRedirect</w:t>
      </w:r>
      <w:proofErr w:type="spellEnd"/>
      <w:proofErr w:type="gramEnd"/>
      <w:r w:rsidRPr="005E26CB">
        <w:rPr>
          <w:rFonts w:ascii="Consolas" w:hAnsi="Consolas"/>
          <w:sz w:val="16"/>
          <w:szCs w:val="16"/>
          <w:lang w:val="en-US"/>
        </w:rPr>
        <w:t>("/lab_2");</w:t>
      </w:r>
      <w:r w:rsidRPr="005E26CB">
        <w:rPr>
          <w:rFonts w:ascii="Consolas" w:hAnsi="Consolas"/>
          <w:sz w:val="16"/>
          <w:szCs w:val="16"/>
          <w:lang w:val="en-US"/>
        </w:rPr>
        <w:tab/>
      </w:r>
    </w:p>
    <w:p w:rsidR="00A038AC" w:rsidRPr="005E26CB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  <w:r w:rsidRPr="005E26CB">
        <w:rPr>
          <w:rFonts w:ascii="Consolas" w:hAnsi="Consolas"/>
          <w:sz w:val="16"/>
          <w:szCs w:val="16"/>
          <w:lang w:val="en-US"/>
        </w:rPr>
        <w:tab/>
        <w:t>}</w:t>
      </w:r>
    </w:p>
    <w:p w:rsidR="00A038AC" w:rsidRPr="005E26CB" w:rsidRDefault="00A038AC" w:rsidP="00A038AC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47554F" w:rsidRPr="005E26CB" w:rsidRDefault="00A038AC" w:rsidP="001851F5">
      <w:pPr>
        <w:ind w:firstLine="0"/>
        <w:rPr>
          <w:rFonts w:ascii="Consolas" w:hAnsi="Consolas"/>
          <w:sz w:val="16"/>
          <w:szCs w:val="16"/>
          <w:lang w:val="en-US"/>
        </w:rPr>
      </w:pPr>
      <w:r w:rsidRPr="005E26CB">
        <w:rPr>
          <w:rFonts w:ascii="Consolas" w:hAnsi="Consolas"/>
          <w:sz w:val="16"/>
          <w:szCs w:val="16"/>
          <w:lang w:val="en-US"/>
        </w:rPr>
        <w:t>}</w:t>
      </w:r>
    </w:p>
    <w:p w:rsidR="001851F5" w:rsidRPr="005E26CB" w:rsidRDefault="001851F5" w:rsidP="001851F5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1851F5" w:rsidRPr="005E26CB" w:rsidRDefault="001851F5" w:rsidP="00B9462D">
      <w:pPr>
        <w:ind w:firstLine="706"/>
        <w:rPr>
          <w:lang w:val="en-US"/>
        </w:rPr>
      </w:pPr>
      <w:r>
        <w:rPr>
          <w:lang w:val="ru-RU"/>
        </w:rPr>
        <w:t>С</w:t>
      </w:r>
      <w:proofErr w:type="spellStart"/>
      <w:r>
        <w:t>торінка</w:t>
      </w:r>
      <w:proofErr w:type="spellEnd"/>
      <w:r>
        <w:t xml:space="preserve"> </w:t>
      </w:r>
      <w:r>
        <w:rPr>
          <w:lang w:val="en-US"/>
        </w:rPr>
        <w:t>Orders</w:t>
      </w:r>
      <w:r w:rsidRPr="005E26CB">
        <w:rPr>
          <w:lang w:val="en-US"/>
        </w:rPr>
        <w:t xml:space="preserve"> </w:t>
      </w:r>
      <w:r>
        <w:rPr>
          <w:lang w:val="ru-RU"/>
        </w:rPr>
        <w:t>на</w:t>
      </w:r>
      <w:r w:rsidRPr="005E26CB">
        <w:rPr>
          <w:lang w:val="en-US"/>
        </w:rPr>
        <w:t xml:space="preserve"> </w:t>
      </w:r>
      <w:r>
        <w:rPr>
          <w:lang w:val="ru-RU"/>
        </w:rPr>
        <w:t>як</w:t>
      </w:r>
      <w:proofErr w:type="spellStart"/>
      <w:r>
        <w:t>ій</w:t>
      </w:r>
      <w:proofErr w:type="spellEnd"/>
      <w:r>
        <w:t xml:space="preserve"> реалізовано фільтрацію даних за назвою постачальника</w:t>
      </w:r>
      <w:r w:rsidRPr="005E26CB">
        <w:rPr>
          <w:lang w:val="en-US"/>
        </w:rPr>
        <w:t>:</w:t>
      </w:r>
    </w:p>
    <w:p w:rsidR="001851F5" w:rsidRDefault="001851F5" w:rsidP="001851F5">
      <w:pPr>
        <w:ind w:firstLine="706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9D5E80" wp14:editId="5D800543">
            <wp:extent cx="4067251" cy="2459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555" cy="24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585894">
      <w:pPr>
        <w:ind w:firstLine="0"/>
        <w:jc w:val="center"/>
        <w:rPr>
          <w:lang w:val="ru-RU"/>
        </w:rPr>
      </w:pPr>
      <w:r w:rsidRPr="008F7EE0">
        <w:t xml:space="preserve">Рисунок </w:t>
      </w:r>
      <w:r w:rsidR="00431515">
        <w:rPr>
          <w:lang w:val="ru-RU"/>
        </w:rPr>
        <w:t>4</w:t>
      </w:r>
      <w:r w:rsidRPr="008F7EE0">
        <w:t xml:space="preserve"> – </w:t>
      </w:r>
      <w:proofErr w:type="spellStart"/>
      <w:r w:rsidR="00F83BE9">
        <w:rPr>
          <w:lang w:val="ru-RU"/>
        </w:rPr>
        <w:t>Сторінка</w:t>
      </w:r>
      <w:proofErr w:type="spellEnd"/>
      <w:r w:rsidR="00F83BE9">
        <w:rPr>
          <w:lang w:val="ru-RU"/>
        </w:rPr>
        <w:t xml:space="preserve"> </w:t>
      </w:r>
      <w:proofErr w:type="spellStart"/>
      <w:r w:rsidR="00F83BE9">
        <w:rPr>
          <w:lang w:val="ru-RU"/>
        </w:rPr>
        <w:t>замовлень</w:t>
      </w:r>
      <w:proofErr w:type="spellEnd"/>
    </w:p>
    <w:p w:rsidR="00B9462D" w:rsidRDefault="00B9462D" w:rsidP="00B9462D">
      <w:pPr>
        <w:ind w:firstLine="706"/>
        <w:rPr>
          <w:lang w:val="ru-RU"/>
        </w:rPr>
      </w:pPr>
    </w:p>
    <w:p w:rsidR="00585894" w:rsidRPr="005E26CB" w:rsidRDefault="00B9462D" w:rsidP="00B9462D">
      <w:pPr>
        <w:ind w:firstLine="706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сервлету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Orders</w:t>
      </w:r>
      <w:r w:rsidRPr="005E26CB">
        <w:rPr>
          <w:lang w:val="ru-RU"/>
        </w:rPr>
        <w:t>: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>package com.lab_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2.servlets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java.math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.BigDecimal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.Collection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.RequestDispatcher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.ServletException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.http.HttpServlet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.http.HttpServletRequest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.http.HttpServletResponse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.Order;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lastRenderedPageBreak/>
        <w:t>import com.lab_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.Product;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.Provider;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>/**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* Servlet implementation class Orders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*/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public class Orders extends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private static final long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serialVersionUID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= 1L;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 * @see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)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Orders(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)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super(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    // TODO Auto-generated constructor stub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>/**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9462D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9462D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&lt;Order&gt; orders = (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("orders");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("orders", orders);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RequestDispatcher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rd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request.getRequestDispatcher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("/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orders.jsp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");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rd.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forward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request, response);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>}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>/**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9462D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9462D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&lt;Order&gt; orders = (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("orders");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 xml:space="preserve">(null !=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("provider")))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  <w:t xml:space="preserve">String key =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request.getParameter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("provider");</w:t>
      </w:r>
      <w:r w:rsidRPr="00B9462D">
        <w:rPr>
          <w:rFonts w:ascii="Consolas" w:hAnsi="Consolas"/>
          <w:sz w:val="16"/>
          <w:szCs w:val="16"/>
          <w:lang w:val="en-US"/>
        </w:rPr>
        <w:tab/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(key);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&lt;Order&gt; result = new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&lt;Order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  <w:t xml:space="preserve">for (Order </w:t>
      </w:r>
      <w:proofErr w:type="gramStart"/>
      <w:r w:rsidRPr="00B9462D">
        <w:rPr>
          <w:rFonts w:ascii="Consolas" w:hAnsi="Consolas"/>
          <w:sz w:val="16"/>
          <w:szCs w:val="16"/>
          <w:lang w:val="en-US"/>
        </w:rPr>
        <w:t>temp :</w:t>
      </w:r>
      <w:proofErr w:type="gramEnd"/>
      <w:r w:rsidRPr="00B9462D">
        <w:rPr>
          <w:rFonts w:ascii="Consolas" w:hAnsi="Consolas"/>
          <w:sz w:val="16"/>
          <w:szCs w:val="16"/>
          <w:lang w:val="en-US"/>
        </w:rPr>
        <w:t xml:space="preserve"> orders)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           if (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key.equals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temp.getProvider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().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getName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())) {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              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result.add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(temp);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           }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  <w:t xml:space="preserve">        }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("orders", result);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  <w:t>}</w:t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</w:p>
    <w:p w:rsidR="00B9462D" w:rsidRPr="00B9462D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RequestDispatcher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rd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9462D">
        <w:rPr>
          <w:rFonts w:ascii="Consolas" w:hAnsi="Consolas"/>
          <w:sz w:val="16"/>
          <w:szCs w:val="16"/>
          <w:lang w:val="en-US"/>
        </w:rPr>
        <w:t>request.getRequestDispatcher</w:t>
      </w:r>
      <w:proofErr w:type="spellEnd"/>
      <w:proofErr w:type="gramEnd"/>
      <w:r w:rsidRPr="00B9462D">
        <w:rPr>
          <w:rFonts w:ascii="Consolas" w:hAnsi="Consolas"/>
          <w:sz w:val="16"/>
          <w:szCs w:val="16"/>
          <w:lang w:val="en-US"/>
        </w:rPr>
        <w:t>("/</w:t>
      </w:r>
      <w:proofErr w:type="spellStart"/>
      <w:r w:rsidRPr="00B9462D">
        <w:rPr>
          <w:rFonts w:ascii="Consolas" w:hAnsi="Consolas"/>
          <w:sz w:val="16"/>
          <w:szCs w:val="16"/>
          <w:lang w:val="en-US"/>
        </w:rPr>
        <w:t>orders.jsp</w:t>
      </w:r>
      <w:proofErr w:type="spellEnd"/>
      <w:r w:rsidRPr="00B9462D">
        <w:rPr>
          <w:rFonts w:ascii="Consolas" w:hAnsi="Consolas"/>
          <w:sz w:val="16"/>
          <w:szCs w:val="16"/>
          <w:lang w:val="en-US"/>
        </w:rPr>
        <w:t>");</w:t>
      </w:r>
    </w:p>
    <w:p w:rsidR="00B9462D" w:rsidRPr="005E26CB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B9462D">
        <w:rPr>
          <w:rFonts w:ascii="Consolas" w:hAnsi="Consolas"/>
          <w:sz w:val="16"/>
          <w:szCs w:val="16"/>
          <w:lang w:val="en-US"/>
        </w:rPr>
        <w:tab/>
      </w:r>
      <w:r w:rsidRPr="00B9462D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5E26CB">
        <w:rPr>
          <w:rFonts w:ascii="Consolas" w:hAnsi="Consolas"/>
          <w:sz w:val="16"/>
          <w:szCs w:val="16"/>
          <w:lang w:val="en-US"/>
        </w:rPr>
        <w:t>rd.</w:t>
      </w:r>
      <w:proofErr w:type="gramStart"/>
      <w:r w:rsidRPr="005E26CB">
        <w:rPr>
          <w:rFonts w:ascii="Consolas" w:hAnsi="Consolas"/>
          <w:sz w:val="16"/>
          <w:szCs w:val="16"/>
          <w:lang w:val="en-US"/>
        </w:rPr>
        <w:t>forward</w:t>
      </w:r>
      <w:proofErr w:type="spellEnd"/>
      <w:r w:rsidRPr="005E26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26CB">
        <w:rPr>
          <w:rFonts w:ascii="Consolas" w:hAnsi="Consolas"/>
          <w:sz w:val="16"/>
          <w:szCs w:val="16"/>
          <w:lang w:val="en-US"/>
        </w:rPr>
        <w:t>request, response);</w:t>
      </w:r>
    </w:p>
    <w:p w:rsidR="00B9462D" w:rsidRPr="005E26CB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5E26CB">
        <w:rPr>
          <w:rFonts w:ascii="Consolas" w:hAnsi="Consolas"/>
          <w:sz w:val="16"/>
          <w:szCs w:val="16"/>
          <w:lang w:val="en-US"/>
        </w:rPr>
        <w:tab/>
        <w:t>}</w:t>
      </w:r>
    </w:p>
    <w:p w:rsidR="00B9462D" w:rsidRPr="005E26CB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B9462D" w:rsidRPr="005E26CB" w:rsidRDefault="00B9462D" w:rsidP="00B9462D">
      <w:pPr>
        <w:ind w:firstLine="706"/>
        <w:rPr>
          <w:rFonts w:ascii="Consolas" w:hAnsi="Consolas"/>
          <w:sz w:val="16"/>
          <w:szCs w:val="16"/>
          <w:lang w:val="en-US"/>
        </w:rPr>
      </w:pPr>
      <w:r w:rsidRPr="005E26CB">
        <w:rPr>
          <w:rFonts w:ascii="Consolas" w:hAnsi="Consolas"/>
          <w:sz w:val="16"/>
          <w:szCs w:val="16"/>
          <w:lang w:val="en-US"/>
        </w:rPr>
        <w:t>}</w:t>
      </w:r>
    </w:p>
    <w:p w:rsidR="00AB1625" w:rsidRPr="005E26CB" w:rsidRDefault="00AB1625" w:rsidP="00B9462D">
      <w:pPr>
        <w:ind w:firstLine="706"/>
        <w:rPr>
          <w:rFonts w:ascii="Consolas" w:hAnsi="Consolas"/>
          <w:sz w:val="16"/>
          <w:szCs w:val="16"/>
          <w:lang w:val="en-US"/>
        </w:rPr>
      </w:pPr>
    </w:p>
    <w:p w:rsidR="00D61547" w:rsidRPr="005E26CB" w:rsidRDefault="00B9462D" w:rsidP="00B9462D">
      <w:pPr>
        <w:ind w:firstLine="706"/>
        <w:rPr>
          <w:lang w:val="en-US"/>
        </w:rPr>
      </w:pPr>
      <w:proofErr w:type="spellStart"/>
      <w:r>
        <w:rPr>
          <w:lang w:val="ru-RU"/>
        </w:rPr>
        <w:t>Нижче</w:t>
      </w:r>
      <w:proofErr w:type="spellEnd"/>
      <w:r w:rsidRPr="005E26CB">
        <w:rPr>
          <w:lang w:val="en-US"/>
        </w:rPr>
        <w:t xml:space="preserve"> </w:t>
      </w:r>
      <w:proofErr w:type="spellStart"/>
      <w:r>
        <w:rPr>
          <w:lang w:val="ru-RU"/>
        </w:rPr>
        <w:t>представленний</w:t>
      </w:r>
      <w:proofErr w:type="spellEnd"/>
      <w:r w:rsidRPr="005E26CB">
        <w:rPr>
          <w:lang w:val="en-US"/>
        </w:rPr>
        <w:t xml:space="preserve"> </w:t>
      </w:r>
      <w:r>
        <w:rPr>
          <w:lang w:val="ru-RU"/>
        </w:rPr>
        <w:t>код</w:t>
      </w:r>
      <w:r w:rsidRPr="005E26CB">
        <w:rPr>
          <w:lang w:val="en-US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 w:rsidRPr="005E26CB">
        <w:rPr>
          <w:lang w:val="en-US"/>
        </w:rPr>
        <w:t xml:space="preserve"> </w:t>
      </w:r>
      <w:r>
        <w:rPr>
          <w:lang w:val="en-US"/>
        </w:rPr>
        <w:t>JSP</w:t>
      </w:r>
      <w:r w:rsidRPr="005E26CB">
        <w:rPr>
          <w:lang w:val="en-US"/>
        </w:rPr>
        <w:t>: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language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contentType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"text/html; charset=ISO-8859-1"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pageEncoding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java.util</w:t>
      </w:r>
      <w:proofErr w:type="spellEnd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.*"</w:t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"com.lab_</w:t>
      </w:r>
      <w:proofErr w:type="gramStart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2.models</w:t>
      </w:r>
      <w:proofErr w:type="gramEnd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.Order"</w:t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"com.lab_</w:t>
      </w:r>
      <w:proofErr w:type="gramStart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2.models</w:t>
      </w:r>
      <w:proofErr w:type="gramEnd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.Provider"</w:t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"styles/main.css"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"navigator"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"/lab_2"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Products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"Orders"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"Providers"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Providers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cellpadding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"5"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Product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Provider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Quantity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Total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&lt;Order&gt; orders = </w:t>
      </w:r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ArrayList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) </w:t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request.getAttribute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"orders"</w:t>
      </w:r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9462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9462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orders.size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"&lt;tr&gt;"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getId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getProduct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getManufacturer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getProduct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getName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getProvider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getName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getQuantity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getQuantity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*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orders.get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getProduct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getPrice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"&lt;/tr&gt;"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action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"Orders"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u w:val="single"/>
          <w:lang w:val="en-US"/>
        </w:rPr>
        <w:t>lable</w:t>
      </w:r>
      <w:proofErr w:type="spellEnd"/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for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providerPico</w:t>
      </w:r>
      <w:proofErr w:type="spellEnd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Filter by provider: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lable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providerPico</w:t>
      </w:r>
      <w:proofErr w:type="spellEnd"/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"provider"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&lt;Provider&gt; providers = </w:t>
      </w:r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ArrayList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)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getServletContext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gram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getAttribute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"providers"</w:t>
      </w:r>
      <w:r w:rsidRPr="00B9462D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9462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9462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providers.size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name = 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providers.get</w:t>
      </w:r>
      <w:proofErr w:type="spell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getName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"&lt;option value=\""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name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"\"&gt;"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name + </w:t>
      </w:r>
      <w:r w:rsidRPr="00B9462D">
        <w:rPr>
          <w:rFonts w:ascii="Consolas" w:hAnsi="Consolas" w:cs="Consolas"/>
          <w:color w:val="2A00FF"/>
          <w:sz w:val="16"/>
          <w:szCs w:val="16"/>
          <w:lang w:val="en-US"/>
        </w:rPr>
        <w:t>"&lt;/option&gt;"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9462D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B946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9462D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946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"Filter"</w:t>
      </w:r>
      <w:r w:rsidRPr="00B946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ru-RU"/>
        </w:rPr>
      </w:pPr>
      <w:r w:rsidRPr="00B946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ru-RU"/>
        </w:rPr>
        <w:t>form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</w:p>
    <w:p w:rsidR="00B9462D" w:rsidRPr="00B9462D" w:rsidRDefault="00B9462D" w:rsidP="00B94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ru-RU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ru-RU"/>
        </w:rPr>
        <w:t>body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</w:p>
    <w:p w:rsidR="0047554F" w:rsidRDefault="00B9462D" w:rsidP="006D3383">
      <w:pPr>
        <w:ind w:firstLine="706"/>
        <w:rPr>
          <w:rFonts w:ascii="Consolas" w:hAnsi="Consolas" w:cs="Consolas"/>
          <w:color w:val="008080"/>
          <w:sz w:val="16"/>
          <w:szCs w:val="16"/>
          <w:lang w:val="ru-RU"/>
        </w:rPr>
      </w:pPr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B9462D">
        <w:rPr>
          <w:rFonts w:ascii="Consolas" w:hAnsi="Consolas" w:cs="Consolas"/>
          <w:color w:val="3F7F7F"/>
          <w:sz w:val="16"/>
          <w:szCs w:val="16"/>
          <w:lang w:val="ru-RU"/>
        </w:rPr>
        <w:t>html</w:t>
      </w:r>
      <w:proofErr w:type="spellEnd"/>
      <w:r w:rsidRPr="00B9462D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</w:p>
    <w:p w:rsidR="006D3383" w:rsidRPr="006D3383" w:rsidRDefault="006D3383" w:rsidP="006D3383">
      <w:pPr>
        <w:ind w:firstLine="706"/>
        <w:rPr>
          <w:rFonts w:ascii="Consolas" w:hAnsi="Consolas" w:cs="Consolas"/>
          <w:color w:val="008080"/>
          <w:sz w:val="16"/>
          <w:szCs w:val="16"/>
          <w:lang w:val="ru-RU"/>
        </w:rPr>
      </w:pPr>
    </w:p>
    <w:p w:rsidR="00F95321" w:rsidRPr="008F7EE0" w:rsidRDefault="008E4D52" w:rsidP="00F9532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AA6D2C" wp14:editId="44D0F8E6">
            <wp:extent cx="313372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8E4D52" w:rsidRDefault="00F95321" w:rsidP="00F95321">
      <w:pPr>
        <w:ind w:firstLine="0"/>
        <w:jc w:val="center"/>
      </w:pPr>
      <w:r w:rsidRPr="008F7EE0">
        <w:t xml:space="preserve">Рисунок </w:t>
      </w:r>
      <w:r w:rsidR="00431515">
        <w:rPr>
          <w:lang w:val="ru-RU"/>
        </w:rPr>
        <w:t>5</w:t>
      </w:r>
      <w:r w:rsidR="00555E92" w:rsidRPr="008F7EE0">
        <w:t xml:space="preserve"> – </w:t>
      </w:r>
      <w:proofErr w:type="spellStart"/>
      <w:r w:rsidR="008E4D52">
        <w:rPr>
          <w:lang w:val="ru-RU"/>
        </w:rPr>
        <w:t>Таблиця</w:t>
      </w:r>
      <w:proofErr w:type="spellEnd"/>
      <w:r w:rsidR="008E4D52">
        <w:rPr>
          <w:lang w:val="ru-RU"/>
        </w:rPr>
        <w:t xml:space="preserve"> </w:t>
      </w:r>
      <w:proofErr w:type="spellStart"/>
      <w:r w:rsidR="008E4D52">
        <w:rPr>
          <w:lang w:val="ru-RU"/>
        </w:rPr>
        <w:t>постачальник</w:t>
      </w:r>
      <w:r w:rsidR="008E4D52">
        <w:t>ів</w:t>
      </w:r>
      <w:proofErr w:type="spellEnd"/>
    </w:p>
    <w:p w:rsidR="006D3383" w:rsidRDefault="006D3383" w:rsidP="00F95321">
      <w:pPr>
        <w:ind w:firstLine="993"/>
        <w:jc w:val="left"/>
      </w:pPr>
    </w:p>
    <w:p w:rsidR="0047554F" w:rsidRPr="005E26CB" w:rsidRDefault="006D3383" w:rsidP="00F95321">
      <w:pPr>
        <w:ind w:firstLine="993"/>
        <w:jc w:val="left"/>
        <w:rPr>
          <w:lang w:val="ru-RU"/>
        </w:rPr>
      </w:pPr>
      <w:r>
        <w:t>Код</w:t>
      </w:r>
      <w:r>
        <w:rPr>
          <w:lang w:val="ru-RU"/>
        </w:rPr>
        <w:t xml:space="preserve"> </w:t>
      </w:r>
      <w:r>
        <w:t xml:space="preserve">відповідного </w:t>
      </w:r>
      <w:proofErr w:type="spellStart"/>
      <w:r>
        <w:t>сервлету</w:t>
      </w:r>
      <w:proofErr w:type="spellEnd"/>
      <w:r w:rsidRPr="005E26CB">
        <w:rPr>
          <w:lang w:val="ru-RU"/>
        </w:rPr>
        <w:t>: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>package com.lab_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2.servlets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java.math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.BigDecimal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.ArrayList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.RequestDispatcher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.ServletException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.http.HttpServlet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.http.HttpServletRequest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.http.HttpServletResponse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.Product;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.Provider;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>/**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* Servlet implementation class Providers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*/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public class Providers extends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{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private static final long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serialVersionUID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= 1L;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 * @see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)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Providers(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) {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super(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    // TODO Auto-generated constructor stub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>/**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6D3383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6D3383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{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&lt;Product&gt; providers = (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6D3383">
        <w:rPr>
          <w:rFonts w:ascii="Consolas" w:hAnsi="Consolas"/>
          <w:sz w:val="16"/>
          <w:szCs w:val="16"/>
          <w:lang w:val="en-US"/>
        </w:rPr>
        <w:t>("providers");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request.setAttribute</w:t>
      </w:r>
      <w:proofErr w:type="spellEnd"/>
      <w:proofErr w:type="gramEnd"/>
      <w:r w:rsidRPr="006D3383">
        <w:rPr>
          <w:rFonts w:ascii="Consolas" w:hAnsi="Consolas"/>
          <w:sz w:val="16"/>
          <w:szCs w:val="16"/>
          <w:lang w:val="en-US"/>
        </w:rPr>
        <w:t>("providers", providers);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RequestDispatcher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rd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request.getRequestDispatcher</w:t>
      </w:r>
      <w:proofErr w:type="spellEnd"/>
      <w:proofErr w:type="gramEnd"/>
      <w:r w:rsidRPr="006D3383">
        <w:rPr>
          <w:rFonts w:ascii="Consolas" w:hAnsi="Consolas"/>
          <w:sz w:val="16"/>
          <w:szCs w:val="16"/>
          <w:lang w:val="en-US"/>
        </w:rPr>
        <w:t>("/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providers.jsp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");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rd.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forward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request, response);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>}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>/**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6D3383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6D3383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6D3383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6D3383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 xml:space="preserve"> {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  <w:t>// TODO Auto-generated method stub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</w:r>
      <w:r w:rsidRPr="006D338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6D33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6D3383">
        <w:rPr>
          <w:rFonts w:ascii="Consolas" w:hAnsi="Consolas"/>
          <w:sz w:val="16"/>
          <w:szCs w:val="16"/>
          <w:lang w:val="en-US"/>
        </w:rPr>
        <w:t>request, response);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ab/>
        <w:t>}</w:t>
      </w:r>
    </w:p>
    <w:p w:rsidR="006D3383" w:rsidRP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</w:p>
    <w:p w:rsidR="006D3383" w:rsidRDefault="006D3383" w:rsidP="006D3383">
      <w:pPr>
        <w:ind w:firstLine="993"/>
        <w:jc w:val="left"/>
        <w:rPr>
          <w:rFonts w:ascii="Consolas" w:hAnsi="Consolas"/>
          <w:sz w:val="16"/>
          <w:szCs w:val="16"/>
          <w:lang w:val="en-US"/>
        </w:rPr>
      </w:pPr>
      <w:r w:rsidRPr="006D3383">
        <w:rPr>
          <w:rFonts w:ascii="Consolas" w:hAnsi="Consolas"/>
          <w:sz w:val="16"/>
          <w:szCs w:val="16"/>
          <w:lang w:val="en-US"/>
        </w:rPr>
        <w:t>}</w:t>
      </w:r>
    </w:p>
    <w:p w:rsidR="00DE6F17" w:rsidRPr="005E26CB" w:rsidRDefault="006D3383" w:rsidP="006D3383">
      <w:pPr>
        <w:jc w:val="left"/>
        <w:rPr>
          <w:lang w:val="en-US"/>
        </w:rPr>
      </w:pPr>
      <w:r>
        <w:rPr>
          <w:lang w:val="ru-RU"/>
        </w:rPr>
        <w:t>Код</w:t>
      </w:r>
      <w:r w:rsidRPr="005E26CB">
        <w:rPr>
          <w:lang w:val="en-US"/>
        </w:rPr>
        <w:t xml:space="preserve"> </w:t>
      </w:r>
      <w:r>
        <w:rPr>
          <w:lang w:val="en-US"/>
        </w:rPr>
        <w:t>JSP</w:t>
      </w:r>
      <w:r w:rsidRPr="005E26CB">
        <w:rPr>
          <w:lang w:val="en-US"/>
        </w:rPr>
        <w:t xml:space="preserve"> </w:t>
      </w:r>
      <w:proofErr w:type="spellStart"/>
      <w:r>
        <w:rPr>
          <w:lang w:val="ru-RU"/>
        </w:rPr>
        <w:t>стор</w:t>
      </w:r>
      <w:proofErr w:type="spellEnd"/>
      <w:r>
        <w:t>інки постачальників</w:t>
      </w:r>
      <w:r w:rsidRPr="005E26CB">
        <w:rPr>
          <w:lang w:val="en-US"/>
        </w:rPr>
        <w:t>: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language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"java"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contentType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"text/html; charset=ISO-8859-1"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pageEncoding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java.util</w:t>
      </w:r>
      <w:proofErr w:type="spellEnd"/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.*"</w:t>
      </w: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"com.lab_</w:t>
      </w:r>
      <w:proofErr w:type="gramStart"/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2.models</w:t>
      </w:r>
      <w:proofErr w:type="gramEnd"/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.Provider"</w:t>
      </w: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Providers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"styles/main.css"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"navigator"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"/lab_2"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Products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"Orders"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Orders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"Providers"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Providers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"1"</w:t>
      </w:r>
      <w:r w:rsidRPr="006D33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D3383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cellpadding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D338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"5"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Manufacturer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proofErr w:type="spellStart"/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proofErr w:type="spellEnd"/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&lt;Provider&gt; providers = </w:t>
      </w:r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ArrayList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) </w:t>
      </w:r>
      <w:proofErr w:type="spellStart"/>
      <w:proofErr w:type="gramStart"/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request.getAttribute</w:t>
      </w:r>
      <w:proofErr w:type="spellEnd"/>
      <w:proofErr w:type="gramEnd"/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6D3383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"providers"</w:t>
      </w:r>
      <w:r w:rsidRPr="006D338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D33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D33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providers.size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"&lt;tr&gt;"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providers.get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getName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"&lt;td&gt;"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providers.get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getEmail</w:t>
      </w:r>
      <w:proofErr w:type="spell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"&lt;/td&gt;"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out.println</w:t>
      </w:r>
      <w:proofErr w:type="spellEnd"/>
      <w:proofErr w:type="gramEnd"/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D3383">
        <w:rPr>
          <w:rFonts w:ascii="Consolas" w:hAnsi="Consolas" w:cs="Consolas"/>
          <w:color w:val="2A00FF"/>
          <w:sz w:val="16"/>
          <w:szCs w:val="16"/>
          <w:lang w:val="en-US"/>
        </w:rPr>
        <w:t>"&lt;/tr&gt;"</w:t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Pr="006D3383" w:rsidRDefault="006D3383" w:rsidP="006D33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D3383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6D338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D3383" w:rsidRDefault="006D3383" w:rsidP="006D3383">
      <w:pPr>
        <w:jc w:val="left"/>
        <w:rPr>
          <w:rFonts w:ascii="Consolas" w:hAnsi="Consolas" w:cs="Consolas"/>
          <w:color w:val="008080"/>
          <w:sz w:val="16"/>
          <w:szCs w:val="16"/>
          <w:lang w:val="ru-RU"/>
        </w:rPr>
      </w:pPr>
      <w:r w:rsidRPr="006D3383">
        <w:rPr>
          <w:rFonts w:ascii="Consolas" w:hAnsi="Consolas" w:cs="Consolas"/>
          <w:color w:val="008080"/>
          <w:sz w:val="16"/>
          <w:szCs w:val="16"/>
          <w:lang w:val="ru-RU"/>
        </w:rPr>
        <w:t>&lt;/</w:t>
      </w:r>
      <w:proofErr w:type="spellStart"/>
      <w:r w:rsidRPr="006D3383">
        <w:rPr>
          <w:rFonts w:ascii="Consolas" w:hAnsi="Consolas" w:cs="Consolas"/>
          <w:color w:val="3F7F7F"/>
          <w:sz w:val="16"/>
          <w:szCs w:val="16"/>
          <w:lang w:val="ru-RU"/>
        </w:rPr>
        <w:t>html</w:t>
      </w:r>
      <w:proofErr w:type="spellEnd"/>
      <w:r w:rsidRPr="006D3383">
        <w:rPr>
          <w:rFonts w:ascii="Consolas" w:hAnsi="Consolas" w:cs="Consolas"/>
          <w:color w:val="008080"/>
          <w:sz w:val="16"/>
          <w:szCs w:val="16"/>
          <w:lang w:val="ru-RU"/>
        </w:rPr>
        <w:t>&gt;</w:t>
      </w:r>
    </w:p>
    <w:p w:rsidR="00AB1625" w:rsidRDefault="00AB1625" w:rsidP="006D3383">
      <w:pPr>
        <w:jc w:val="left"/>
        <w:rPr>
          <w:rFonts w:ascii="Consolas" w:hAnsi="Consolas" w:cs="Consolas"/>
          <w:color w:val="008080"/>
          <w:sz w:val="16"/>
          <w:szCs w:val="16"/>
          <w:lang w:val="ru-RU"/>
        </w:rPr>
      </w:pPr>
    </w:p>
    <w:p w:rsidR="00AB1625" w:rsidRPr="00AB1625" w:rsidRDefault="00AB1625" w:rsidP="006D3383">
      <w:pPr>
        <w:jc w:val="left"/>
        <w:rPr>
          <w:rFonts w:ascii="Consolas" w:hAnsi="Consolas"/>
          <w:sz w:val="16"/>
          <w:szCs w:val="16"/>
          <w:lang w:val="ru-RU"/>
        </w:rPr>
      </w:pPr>
    </w:p>
    <w:p w:rsidR="0047554F" w:rsidRDefault="00AB1625" w:rsidP="00796635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сервлету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вивантажити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колекцію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файл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XML</w:t>
      </w:r>
      <w:r w:rsidRPr="00AB1625">
        <w:rPr>
          <w:lang w:val="ru-RU"/>
        </w:rPr>
        <w:t>: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>package com.lab_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2.servlets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java.beans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.ExceptionListener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java.beans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.XMLEncoder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java.io.BufferedOutputStream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java.io.FileNotFoundException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java.io.FileOutputStream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java.io.OutputStream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java.math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.BigDecimal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.ArrayList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.ServletContext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.ServletException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.http.HttpServlet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.http.HttpServletRequest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javax.servlet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.http.HttpServletResponse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>import com.lab_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2.models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.Product;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>/**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* Servlet implementation class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GetXml</w:t>
      </w:r>
      <w:proofErr w:type="spellEnd"/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*/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GetXml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private static final long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serialVersionUID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= 1L;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* @see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HttpServlet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)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GetXml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)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super(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// TODO Auto-generated constructor stub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>/**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B1625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B1625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&lt;Product&gt;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pr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getServletContext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getAttribute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("products");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response.setContentType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("text/xml");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  <w:t>//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fos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("D:/products.xml");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OutputStream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response.getOutputStream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XMLEncoder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encoder = new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XMLEncoder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encoder.setExceptionListener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ExceptionListener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()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        public void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Exception e)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("Exception! :"+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e.toString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());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});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for (int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pr.size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++)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 xml:space="preserve">        </w:t>
      </w:r>
      <w:r w:rsidRPr="00AB1625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encoder.writeObject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pr.get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));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ru-RU"/>
        </w:rPr>
      </w:pPr>
      <w:r w:rsidRPr="00AB1625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r w:rsidRPr="00AB1625">
        <w:rPr>
          <w:rFonts w:ascii="Consolas" w:hAnsi="Consolas"/>
          <w:sz w:val="16"/>
          <w:szCs w:val="16"/>
          <w:lang w:val="ru-RU"/>
        </w:rPr>
        <w:t>}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ru-RU"/>
        </w:rPr>
      </w:pPr>
      <w:r w:rsidRPr="00AB1625">
        <w:rPr>
          <w:rFonts w:ascii="Consolas" w:hAnsi="Consolas"/>
          <w:sz w:val="16"/>
          <w:szCs w:val="16"/>
          <w:lang w:val="ru-RU"/>
        </w:rPr>
        <w:t xml:space="preserve">        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ru-RU"/>
        </w:rPr>
      </w:pPr>
      <w:r w:rsidRPr="00AB1625">
        <w:rPr>
          <w:rFonts w:ascii="Consolas" w:hAnsi="Consolas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ru-RU"/>
        </w:rPr>
        <w:t>encoder.close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ru-RU"/>
        </w:rPr>
        <w:t>();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ru-RU"/>
        </w:rPr>
        <w:t xml:space="preserve">        </w:t>
      </w:r>
      <w:r w:rsidRPr="00AB1625">
        <w:rPr>
          <w:rFonts w:ascii="Consolas" w:hAnsi="Consolas"/>
          <w:sz w:val="16"/>
          <w:szCs w:val="16"/>
          <w:lang w:val="en-US"/>
        </w:rPr>
        <w:t>//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fos.close</w:t>
      </w:r>
      <w:proofErr w:type="spellEnd"/>
      <w:proofErr w:type="gramEnd"/>
      <w:r w:rsidRPr="00AB1625">
        <w:rPr>
          <w:rFonts w:ascii="Consolas" w:hAnsi="Consolas"/>
          <w:sz w:val="16"/>
          <w:szCs w:val="16"/>
          <w:lang w:val="en-US"/>
        </w:rPr>
        <w:t>();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>}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>/**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 * @see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HttpServlet#</w:t>
      </w:r>
      <w:proofErr w:type="gramStart"/>
      <w:r w:rsidRPr="00AB1625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B1625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response)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 */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  <w:t xml:space="preserve">protected void </w:t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doPost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B1625">
        <w:rPr>
          <w:rFonts w:ascii="Consolas" w:hAnsi="Consolas"/>
          <w:sz w:val="16"/>
          <w:szCs w:val="16"/>
          <w:lang w:val="en-US"/>
        </w:rPr>
        <w:t>HttpServletRequest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request,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HttpServletResponse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response) throws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ServletException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B1625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 xml:space="preserve"> {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  <w:t>// TODO Auto-generated method stub</w:t>
      </w: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AB1625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AB1625">
        <w:rPr>
          <w:rFonts w:ascii="Consolas" w:hAnsi="Consolas"/>
          <w:sz w:val="16"/>
          <w:szCs w:val="16"/>
          <w:lang w:val="en-US"/>
        </w:rPr>
        <w:t>doGet</w:t>
      </w:r>
      <w:proofErr w:type="spellEnd"/>
      <w:r w:rsidRPr="00AB162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B1625">
        <w:rPr>
          <w:rFonts w:ascii="Consolas" w:hAnsi="Consolas"/>
          <w:sz w:val="16"/>
          <w:szCs w:val="16"/>
          <w:lang w:val="en-US"/>
        </w:rPr>
        <w:t>request, response);</w:t>
      </w:r>
    </w:p>
    <w:p w:rsidR="00AB1625" w:rsidRPr="005E26CB" w:rsidRDefault="00AB1625" w:rsidP="00AB1625">
      <w:pPr>
        <w:rPr>
          <w:rFonts w:ascii="Consolas" w:hAnsi="Consolas"/>
          <w:sz w:val="16"/>
          <w:szCs w:val="16"/>
          <w:lang w:val="en-US"/>
        </w:rPr>
      </w:pPr>
      <w:r w:rsidRPr="00AB1625">
        <w:rPr>
          <w:rFonts w:ascii="Consolas" w:hAnsi="Consolas"/>
          <w:sz w:val="16"/>
          <w:szCs w:val="16"/>
          <w:lang w:val="en-US"/>
        </w:rPr>
        <w:tab/>
      </w:r>
      <w:r w:rsidRPr="005E26CB">
        <w:rPr>
          <w:rFonts w:ascii="Consolas" w:hAnsi="Consolas"/>
          <w:sz w:val="16"/>
          <w:szCs w:val="16"/>
          <w:lang w:val="en-US"/>
        </w:rPr>
        <w:t>}</w:t>
      </w:r>
    </w:p>
    <w:p w:rsidR="00AB1625" w:rsidRPr="005E26CB" w:rsidRDefault="00AB1625" w:rsidP="00AB1625">
      <w:pPr>
        <w:rPr>
          <w:rFonts w:ascii="Consolas" w:hAnsi="Consolas"/>
          <w:sz w:val="16"/>
          <w:szCs w:val="16"/>
          <w:lang w:val="en-US"/>
        </w:rPr>
      </w:pPr>
    </w:p>
    <w:p w:rsidR="00AB1625" w:rsidRPr="00AB1625" w:rsidRDefault="00AB1625" w:rsidP="00AB1625">
      <w:pPr>
        <w:rPr>
          <w:rFonts w:ascii="Consolas" w:hAnsi="Consolas"/>
          <w:sz w:val="16"/>
          <w:szCs w:val="16"/>
          <w:lang w:val="ru-RU"/>
        </w:rPr>
      </w:pPr>
      <w:r w:rsidRPr="00AB1625">
        <w:rPr>
          <w:rFonts w:ascii="Consolas" w:hAnsi="Consolas"/>
          <w:sz w:val="16"/>
          <w:szCs w:val="16"/>
          <w:lang w:val="ru-RU"/>
        </w:rPr>
        <w:t>}</w:t>
      </w:r>
    </w:p>
    <w:p w:rsidR="00066FA7" w:rsidRPr="008F7EE0" w:rsidRDefault="00B009F9" w:rsidP="00066FA7">
      <w:pPr>
        <w:ind w:firstLine="0"/>
        <w:jc w:val="center"/>
      </w:pPr>
      <w:r>
        <w:rPr>
          <w:noProof/>
        </w:rPr>
        <w:drawing>
          <wp:inline distT="0" distB="0" distL="0" distR="0" wp14:anchorId="3CAD2149" wp14:editId="673DE9F8">
            <wp:extent cx="3255264" cy="3194981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106" cy="32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E9" w:rsidRDefault="00066FA7" w:rsidP="00DB3023">
      <w:pPr>
        <w:ind w:firstLine="0"/>
        <w:jc w:val="center"/>
      </w:pPr>
      <w:r w:rsidRPr="008F7EE0">
        <w:t xml:space="preserve">Рисунок </w:t>
      </w:r>
      <w:r w:rsidR="00431515">
        <w:t>6</w:t>
      </w:r>
      <w:r w:rsidR="00555E92" w:rsidRPr="008F7EE0">
        <w:t xml:space="preserve"> </w:t>
      </w:r>
      <w:r w:rsidR="00B009F9">
        <w:t>–</w:t>
      </w:r>
      <w:r w:rsidR="00555E92" w:rsidRPr="008F7EE0">
        <w:t xml:space="preserve"> </w:t>
      </w:r>
      <w:r w:rsidR="00431515">
        <w:t xml:space="preserve">вивантажений </w:t>
      </w:r>
      <w:r w:rsidR="00B009F9">
        <w:rPr>
          <w:lang w:val="en-US"/>
        </w:rPr>
        <w:t>XML</w:t>
      </w:r>
    </w:p>
    <w:p w:rsidR="00DB3023" w:rsidRPr="008F7EE0" w:rsidRDefault="00DB3023" w:rsidP="00DB3023">
      <w:pPr>
        <w:ind w:firstLine="0"/>
        <w:jc w:val="center"/>
      </w:pPr>
    </w:p>
    <w:p w:rsidR="00EE70E9" w:rsidRPr="003444DF" w:rsidRDefault="00EE70E9" w:rsidP="005B58DA">
      <w:pPr>
        <w:ind w:firstLine="993"/>
      </w:pPr>
      <w:r w:rsidRPr="008F7EE0">
        <w:rPr>
          <w:b/>
        </w:rPr>
        <w:t>Висновок</w:t>
      </w:r>
      <w:r w:rsidRPr="008F7EE0">
        <w:t>: на даній лабораторній роботі було досліджено стек технологі</w:t>
      </w:r>
      <w:r w:rsidR="000F0CD0" w:rsidRPr="008F7EE0">
        <w:t>ї</w:t>
      </w:r>
      <w:r w:rsidRPr="008F7EE0">
        <w:t xml:space="preserve"> для створення веб-додатку на </w:t>
      </w:r>
      <w:proofErr w:type="spellStart"/>
      <w:r w:rsidRPr="008F7EE0">
        <w:t>java</w:t>
      </w:r>
      <w:proofErr w:type="spellEnd"/>
      <w:r w:rsidR="00854BD2" w:rsidRPr="008F7EE0">
        <w:t>, створен</w:t>
      </w:r>
      <w:r w:rsidR="000F0CD0" w:rsidRPr="008F7EE0">
        <w:t>ня</w:t>
      </w:r>
      <w:r w:rsidR="00854BD2" w:rsidRPr="008F7EE0">
        <w:t xml:space="preserve"> </w:t>
      </w:r>
      <w:proofErr w:type="spellStart"/>
      <w:r w:rsidR="00854BD2" w:rsidRPr="008F7EE0">
        <w:t>Servlet</w:t>
      </w:r>
      <w:proofErr w:type="spellEnd"/>
      <w:r w:rsidR="00854BD2" w:rsidRPr="008F7EE0">
        <w:t xml:space="preserve"> та </w:t>
      </w:r>
      <w:proofErr w:type="spellStart"/>
      <w:r w:rsidR="00854BD2" w:rsidRPr="008F7EE0">
        <w:t>jsp</w:t>
      </w:r>
      <w:proofErr w:type="spellEnd"/>
      <w:r w:rsidR="00854BD2" w:rsidRPr="008F7EE0">
        <w:t xml:space="preserve"> файл</w:t>
      </w:r>
      <w:r w:rsidR="000F0CD0" w:rsidRPr="008F7EE0">
        <w:t>ів</w:t>
      </w:r>
      <w:r w:rsidR="003444DF">
        <w:t>, вивантаження колекції об’єктів у</w:t>
      </w:r>
      <w:r w:rsidR="003444DF" w:rsidRPr="003444DF">
        <w:t xml:space="preserve"> </w:t>
      </w:r>
      <w:r w:rsidR="003444DF">
        <w:rPr>
          <w:lang w:val="en-US"/>
        </w:rPr>
        <w:t>XML</w:t>
      </w:r>
      <w:r w:rsidR="003444DF" w:rsidRPr="003444DF">
        <w:t xml:space="preserve">-файл, роботу з </w:t>
      </w:r>
      <w:r w:rsidR="003444DF">
        <w:t>колекціями (додавання, видалення, редагування).</w:t>
      </w:r>
    </w:p>
    <w:sectPr w:rsidR="00EE70E9" w:rsidRPr="0034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702" w:rsidRDefault="00A07702" w:rsidP="00F95321">
      <w:pPr>
        <w:spacing w:line="240" w:lineRule="auto"/>
      </w:pPr>
      <w:r>
        <w:separator/>
      </w:r>
    </w:p>
  </w:endnote>
  <w:endnote w:type="continuationSeparator" w:id="0">
    <w:p w:rsidR="00A07702" w:rsidRDefault="00A07702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702" w:rsidRDefault="00A07702" w:rsidP="00F95321">
      <w:pPr>
        <w:spacing w:line="240" w:lineRule="auto"/>
      </w:pPr>
      <w:r>
        <w:separator/>
      </w:r>
    </w:p>
  </w:footnote>
  <w:footnote w:type="continuationSeparator" w:id="0">
    <w:p w:rsidR="00A07702" w:rsidRDefault="00A07702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2760"/>
    <w:rsid w:val="00030852"/>
    <w:rsid w:val="00052767"/>
    <w:rsid w:val="00066FA7"/>
    <w:rsid w:val="000B3CAC"/>
    <w:rsid w:val="000B6BE0"/>
    <w:rsid w:val="000C17D0"/>
    <w:rsid w:val="000D7BDF"/>
    <w:rsid w:val="000F0CD0"/>
    <w:rsid w:val="00101C98"/>
    <w:rsid w:val="00144465"/>
    <w:rsid w:val="00180468"/>
    <w:rsid w:val="001815ED"/>
    <w:rsid w:val="0018323D"/>
    <w:rsid w:val="001851F5"/>
    <w:rsid w:val="00214CA8"/>
    <w:rsid w:val="0021622C"/>
    <w:rsid w:val="002217A8"/>
    <w:rsid w:val="002306FF"/>
    <w:rsid w:val="00261E23"/>
    <w:rsid w:val="00277545"/>
    <w:rsid w:val="002C5A75"/>
    <w:rsid w:val="002D7FFC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9205A"/>
    <w:rsid w:val="003942B8"/>
    <w:rsid w:val="003B69BA"/>
    <w:rsid w:val="003C25D5"/>
    <w:rsid w:val="003C4D01"/>
    <w:rsid w:val="003C7706"/>
    <w:rsid w:val="0040648F"/>
    <w:rsid w:val="004123B8"/>
    <w:rsid w:val="004236A6"/>
    <w:rsid w:val="00431515"/>
    <w:rsid w:val="004454D7"/>
    <w:rsid w:val="00456475"/>
    <w:rsid w:val="0045704D"/>
    <w:rsid w:val="0047554F"/>
    <w:rsid w:val="004A0E2E"/>
    <w:rsid w:val="004A42E7"/>
    <w:rsid w:val="00517EDB"/>
    <w:rsid w:val="00523C0A"/>
    <w:rsid w:val="00524767"/>
    <w:rsid w:val="00540939"/>
    <w:rsid w:val="00555E92"/>
    <w:rsid w:val="00564596"/>
    <w:rsid w:val="005753A4"/>
    <w:rsid w:val="00585894"/>
    <w:rsid w:val="005B58DA"/>
    <w:rsid w:val="005C0CF4"/>
    <w:rsid w:val="005E26CB"/>
    <w:rsid w:val="00605665"/>
    <w:rsid w:val="00614C9D"/>
    <w:rsid w:val="006359FC"/>
    <w:rsid w:val="006D0F5E"/>
    <w:rsid w:val="006D3383"/>
    <w:rsid w:val="006E1809"/>
    <w:rsid w:val="006E6CD9"/>
    <w:rsid w:val="0072409F"/>
    <w:rsid w:val="00755C35"/>
    <w:rsid w:val="00760468"/>
    <w:rsid w:val="00762068"/>
    <w:rsid w:val="007913AF"/>
    <w:rsid w:val="00796635"/>
    <w:rsid w:val="007F1758"/>
    <w:rsid w:val="00854BD2"/>
    <w:rsid w:val="008A7B7B"/>
    <w:rsid w:val="008C7C37"/>
    <w:rsid w:val="008E4D52"/>
    <w:rsid w:val="008F3055"/>
    <w:rsid w:val="008F7EE0"/>
    <w:rsid w:val="00960486"/>
    <w:rsid w:val="00992A72"/>
    <w:rsid w:val="009F29B5"/>
    <w:rsid w:val="00A038AC"/>
    <w:rsid w:val="00A0692E"/>
    <w:rsid w:val="00A07702"/>
    <w:rsid w:val="00A17963"/>
    <w:rsid w:val="00A43782"/>
    <w:rsid w:val="00A849FA"/>
    <w:rsid w:val="00A93384"/>
    <w:rsid w:val="00AB1625"/>
    <w:rsid w:val="00AB455E"/>
    <w:rsid w:val="00AE2410"/>
    <w:rsid w:val="00B009F9"/>
    <w:rsid w:val="00B05139"/>
    <w:rsid w:val="00B33A94"/>
    <w:rsid w:val="00B601D0"/>
    <w:rsid w:val="00B63935"/>
    <w:rsid w:val="00B80D29"/>
    <w:rsid w:val="00B87984"/>
    <w:rsid w:val="00B9462D"/>
    <w:rsid w:val="00BB1339"/>
    <w:rsid w:val="00BB70DB"/>
    <w:rsid w:val="00BE79E2"/>
    <w:rsid w:val="00BF3415"/>
    <w:rsid w:val="00C46F16"/>
    <w:rsid w:val="00C77D17"/>
    <w:rsid w:val="00CD4907"/>
    <w:rsid w:val="00CF06C7"/>
    <w:rsid w:val="00CF4020"/>
    <w:rsid w:val="00D02D35"/>
    <w:rsid w:val="00D21191"/>
    <w:rsid w:val="00D61547"/>
    <w:rsid w:val="00D65C91"/>
    <w:rsid w:val="00D832AA"/>
    <w:rsid w:val="00DB3023"/>
    <w:rsid w:val="00DE0CD0"/>
    <w:rsid w:val="00DE6F17"/>
    <w:rsid w:val="00DE7B09"/>
    <w:rsid w:val="00E03E91"/>
    <w:rsid w:val="00E3001B"/>
    <w:rsid w:val="00E628E8"/>
    <w:rsid w:val="00E73699"/>
    <w:rsid w:val="00E9443B"/>
    <w:rsid w:val="00EA7B28"/>
    <w:rsid w:val="00EC2623"/>
    <w:rsid w:val="00EE70E9"/>
    <w:rsid w:val="00EF1CEC"/>
    <w:rsid w:val="00F52732"/>
    <w:rsid w:val="00F75D63"/>
    <w:rsid w:val="00F83BE9"/>
    <w:rsid w:val="00F85312"/>
    <w:rsid w:val="00F9181B"/>
    <w:rsid w:val="00F95321"/>
    <w:rsid w:val="00FA23FF"/>
    <w:rsid w:val="00FB3F7C"/>
    <w:rsid w:val="00FB4D40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F9B3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B69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B277-6C73-46CD-A952-CA36B024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18</TotalTime>
  <Pages>12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10</cp:revision>
  <dcterms:created xsi:type="dcterms:W3CDTF">2019-03-07T07:31:00Z</dcterms:created>
  <dcterms:modified xsi:type="dcterms:W3CDTF">2019-03-11T19:52:00Z</dcterms:modified>
</cp:coreProperties>
</file>