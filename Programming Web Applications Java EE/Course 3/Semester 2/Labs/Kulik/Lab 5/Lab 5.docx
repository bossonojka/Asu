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МІНІСТЕРСТВО ОСВІТИ І НАУКИ УКРАЇНИ</w:t>
      </w: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НАЦІОНАЛЬНИЙ ТЕХНІЧНИЙ УНІВЕРСИТЕТ</w:t>
      </w: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«ХАРКІВСЬКИЙ ПОЛІТЕХНІЧНИЙ ІНСТИТУТ»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  <w:r w:rsidRPr="0047279D">
        <w:t>Кафедра «Програмна інженерія та інформаційні технології управління»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ЗВІТ</w:t>
      </w:r>
    </w:p>
    <w:p w:rsidR="00D02D35" w:rsidRPr="0047279D" w:rsidRDefault="00D02D35" w:rsidP="00AE2410">
      <w:pPr>
        <w:pStyle w:val="a5"/>
      </w:pPr>
      <w:r w:rsidRPr="0047279D">
        <w:t xml:space="preserve">з лабораторної роботи № </w:t>
      </w:r>
      <w:r w:rsidR="00A40B73" w:rsidRPr="0047279D">
        <w:t>5</w:t>
      </w:r>
    </w:p>
    <w:p w:rsidR="00D02D35" w:rsidRPr="0047279D" w:rsidRDefault="00D02D35" w:rsidP="00AE2410">
      <w:pPr>
        <w:pStyle w:val="a5"/>
      </w:pPr>
      <w:r w:rsidRPr="0047279D">
        <w:t>з дисципліни</w:t>
      </w:r>
    </w:p>
    <w:p w:rsidR="00D02D35" w:rsidRPr="0047279D" w:rsidRDefault="00D02D35" w:rsidP="003C7706">
      <w:pPr>
        <w:pStyle w:val="a7"/>
        <w:rPr>
          <w:lang w:val="uk-UA"/>
        </w:rPr>
      </w:pPr>
      <w:r w:rsidRPr="0047279D">
        <w:rPr>
          <w:lang w:val="uk-UA"/>
        </w:rPr>
        <w:t>«</w:t>
      </w:r>
      <w:r w:rsidR="00AE2410" w:rsidRPr="0047279D">
        <w:rPr>
          <w:lang w:val="uk-UA"/>
        </w:rPr>
        <w:t>ПРОГРАМУВАННЯ ВЕБ-ЗАСТОСУВАНЬ JAVA EE</w:t>
      </w:r>
      <w:r w:rsidRPr="0047279D">
        <w:rPr>
          <w:lang w:val="uk-UA"/>
        </w:rPr>
        <w:t>»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40648F" w:rsidP="00F85312">
      <w:pPr>
        <w:pStyle w:val="a9"/>
        <w:jc w:val="right"/>
        <w:rPr>
          <w:lang w:val="uk-UA"/>
        </w:rPr>
      </w:pPr>
      <w:r w:rsidRPr="0047279D">
        <w:rPr>
          <w:lang w:val="uk-UA"/>
        </w:rPr>
        <w:t>ВИКОНАВ</w:t>
      </w:r>
    </w:p>
    <w:p w:rsidR="00D02D35" w:rsidRPr="0047279D" w:rsidRDefault="0040648F" w:rsidP="00F85312">
      <w:pPr>
        <w:pStyle w:val="ad"/>
        <w:jc w:val="right"/>
      </w:pPr>
      <w:r w:rsidRPr="0047279D">
        <w:t>С</w:t>
      </w:r>
      <w:r w:rsidR="00D02D35" w:rsidRPr="0047279D">
        <w:t>тудент групи КН-3</w:t>
      </w:r>
      <w:r w:rsidR="00180468" w:rsidRPr="0047279D">
        <w:t>6</w:t>
      </w:r>
      <w:r w:rsidR="00F85312" w:rsidRPr="0047279D">
        <w:t>а</w:t>
      </w:r>
    </w:p>
    <w:p w:rsidR="00D02D35" w:rsidRPr="0047279D" w:rsidRDefault="00523C0A" w:rsidP="00F85312">
      <w:pPr>
        <w:pStyle w:val="af"/>
      </w:pPr>
      <w:r w:rsidRPr="0047279D">
        <w:t>Кули</w:t>
      </w:r>
      <w:r w:rsidR="0045704D" w:rsidRPr="0047279D">
        <w:t>к</w:t>
      </w:r>
      <w:r w:rsidR="00E628E8" w:rsidRPr="0047279D">
        <w:t xml:space="preserve"> В.В.</w:t>
      </w:r>
    </w:p>
    <w:p w:rsidR="00B80D29" w:rsidRPr="0047279D" w:rsidRDefault="00B80D29" w:rsidP="00F85312">
      <w:pPr>
        <w:pStyle w:val="a5"/>
        <w:jc w:val="right"/>
      </w:pPr>
    </w:p>
    <w:p w:rsidR="00D02D35" w:rsidRPr="0047279D" w:rsidRDefault="0040648F" w:rsidP="00F85312">
      <w:pPr>
        <w:pStyle w:val="a9"/>
        <w:jc w:val="right"/>
        <w:rPr>
          <w:lang w:val="uk-UA"/>
        </w:rPr>
      </w:pPr>
      <w:r w:rsidRPr="0047279D">
        <w:rPr>
          <w:lang w:val="uk-UA"/>
        </w:rPr>
        <w:t>ПЕРЕВІРИВ</w:t>
      </w:r>
    </w:p>
    <w:p w:rsidR="00D02D35" w:rsidRPr="0047279D" w:rsidRDefault="0040648F" w:rsidP="00F85312">
      <w:pPr>
        <w:pStyle w:val="ad"/>
        <w:jc w:val="right"/>
      </w:pPr>
      <w:r w:rsidRPr="0047279D">
        <w:t>Д</w:t>
      </w:r>
      <w:r w:rsidR="00D02D35" w:rsidRPr="0047279D">
        <w:t>оц</w:t>
      </w:r>
      <w:r w:rsidRPr="0047279D">
        <w:t>ент</w:t>
      </w:r>
      <w:r w:rsidR="00D02D35" w:rsidRPr="0047279D">
        <w:t xml:space="preserve"> каф. ПІІТУ </w:t>
      </w:r>
    </w:p>
    <w:p w:rsidR="00D02D35" w:rsidRPr="0047279D" w:rsidRDefault="00F85312" w:rsidP="00F85312">
      <w:pPr>
        <w:pStyle w:val="af"/>
      </w:pPr>
      <w:proofErr w:type="spellStart"/>
      <w:r w:rsidRPr="0047279D">
        <w:t>Бабкова</w:t>
      </w:r>
      <w:proofErr w:type="spellEnd"/>
      <w:r w:rsidRPr="0047279D">
        <w:t xml:space="preserve"> Н</w:t>
      </w:r>
      <w:r w:rsidR="00564596" w:rsidRPr="0047279D">
        <w:t>.</w:t>
      </w:r>
      <w:r w:rsidRPr="0047279D">
        <w:t xml:space="preserve"> В.</w:t>
      </w: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D02D35" w:rsidRPr="0047279D" w:rsidRDefault="00D02D35" w:rsidP="00180468">
      <w:pPr>
        <w:pStyle w:val="a5"/>
      </w:pPr>
    </w:p>
    <w:p w:rsidR="00180468" w:rsidRPr="0047279D" w:rsidRDefault="00180468" w:rsidP="00180468">
      <w:pPr>
        <w:pStyle w:val="a5"/>
      </w:pPr>
    </w:p>
    <w:p w:rsidR="00D02D35" w:rsidRPr="0047279D" w:rsidRDefault="00D02D35" w:rsidP="00AE2410">
      <w:pPr>
        <w:pStyle w:val="ab"/>
      </w:pPr>
      <w:r w:rsidRPr="0047279D">
        <w:t>Харків 201</w:t>
      </w:r>
      <w:r w:rsidR="00AE2410" w:rsidRPr="0047279D">
        <w:t>9</w:t>
      </w:r>
    </w:p>
    <w:p w:rsidR="00180468" w:rsidRPr="0047279D" w:rsidRDefault="003C7706" w:rsidP="003C7706">
      <w:pPr>
        <w:pStyle w:val="a7"/>
        <w:rPr>
          <w:lang w:val="uk-UA"/>
        </w:rPr>
      </w:pPr>
      <w:r w:rsidRPr="0047279D">
        <w:rPr>
          <w:lang w:val="uk-UA"/>
        </w:rPr>
        <w:lastRenderedPageBreak/>
        <w:t>Тема</w:t>
      </w:r>
    </w:p>
    <w:p w:rsidR="003C7706" w:rsidRPr="0047279D" w:rsidRDefault="003C7706" w:rsidP="003C7706">
      <w:pPr>
        <w:pStyle w:val="af1"/>
        <w:rPr>
          <w:lang w:val="uk-UA"/>
        </w:rPr>
      </w:pPr>
      <w:r w:rsidRPr="0047279D">
        <w:rPr>
          <w:lang w:val="uk-UA"/>
        </w:rPr>
        <w:t>«ДОСЛІДЖЕННЯ</w:t>
      </w:r>
      <w:r w:rsidR="00456475" w:rsidRPr="0047279D">
        <w:rPr>
          <w:lang w:val="uk-UA"/>
        </w:rPr>
        <w:t xml:space="preserve"> </w:t>
      </w:r>
      <w:r w:rsidR="00A145B9" w:rsidRPr="0047279D">
        <w:rPr>
          <w:lang w:val="uk-UA"/>
        </w:rPr>
        <w:t>КОМПОНЕНТІВ JAVA ДЛЯ ОРГАНІЗАЦІЇ EMAIL- РОЗСИЛКИ</w:t>
      </w:r>
      <w:r w:rsidRPr="0047279D">
        <w:rPr>
          <w:lang w:val="uk-UA"/>
        </w:rPr>
        <w:t>»</w:t>
      </w:r>
    </w:p>
    <w:p w:rsidR="003C7706" w:rsidRPr="0047279D" w:rsidRDefault="003C7706" w:rsidP="00D21191">
      <w:pPr>
        <w:pStyle w:val="1"/>
      </w:pPr>
    </w:p>
    <w:p w:rsidR="003C4D01" w:rsidRPr="0047279D" w:rsidRDefault="00BB1339" w:rsidP="003C4D01">
      <w:pPr>
        <w:pStyle w:val="a7"/>
        <w:rPr>
          <w:lang w:val="uk-UA"/>
        </w:rPr>
      </w:pPr>
      <w:r w:rsidRPr="0047279D">
        <w:rPr>
          <w:lang w:val="uk-UA"/>
        </w:rPr>
        <w:t xml:space="preserve">Завдання </w:t>
      </w:r>
      <w:r w:rsidR="003C7706" w:rsidRPr="0047279D">
        <w:rPr>
          <w:lang w:val="uk-UA"/>
        </w:rPr>
        <w:t>роботи</w:t>
      </w:r>
    </w:p>
    <w:p w:rsidR="00E07405" w:rsidRPr="0047279D" w:rsidRDefault="00E07405" w:rsidP="00E07405">
      <w:pPr>
        <w:ind w:firstLine="708"/>
      </w:pPr>
      <w:r w:rsidRPr="0047279D">
        <w:t>Розробити веб-додаток. яке виконує розсилку групі адресатів на e-</w:t>
      </w:r>
      <w:proofErr w:type="spellStart"/>
      <w:r w:rsidRPr="0047279D">
        <w:t>mail</w:t>
      </w:r>
      <w:proofErr w:type="spellEnd"/>
      <w:r w:rsidRPr="0047279D">
        <w:t xml:space="preserve">. На веб-сторінці повинні бути працює з даними з БД, яке дозволяє: - відображати вміст 3-4 таблиць з предметної області на веб-сторінках: - додавати, редагувати та видаляти інформацію в таблицях БД: - забезпечувати виведення вмісту зв'язаних таблиць на основі фільтра. Тестовий запуск системи: </w:t>
      </w:r>
    </w:p>
    <w:p w:rsidR="00E07405" w:rsidRPr="0047279D" w:rsidRDefault="00E07405" w:rsidP="00E07405">
      <w:pPr>
        <w:ind w:firstLine="708"/>
      </w:pPr>
      <w:r w:rsidRPr="0047279D">
        <w:t xml:space="preserve">1. Створити список розсилки, в який обов'язково включити адреси викладача для виконання контролю відправки. </w:t>
      </w:r>
    </w:p>
    <w:p w:rsidR="00E07405" w:rsidRPr="0047279D" w:rsidRDefault="00E07405" w:rsidP="00E07405">
      <w:pPr>
        <w:ind w:firstLine="708"/>
      </w:pPr>
      <w:r w:rsidRPr="0047279D">
        <w:t xml:space="preserve">2. У темі розсилки вказати текст " Стек технологій JAVA (ЛР 5, прізвище В. О.) </w:t>
      </w:r>
    </w:p>
    <w:p w:rsidR="00E07405" w:rsidRPr="0047279D" w:rsidRDefault="00E07405" w:rsidP="00E07405">
      <w:pPr>
        <w:ind w:firstLine="708"/>
      </w:pPr>
      <w:r w:rsidRPr="0047279D">
        <w:t>3. Текст листа «Відправляю Вам наповнення таблиці «..."станом на"....". Дата додається автоматично на момент відправки листа.</w:t>
      </w:r>
    </w:p>
    <w:p w:rsidR="00E07405" w:rsidRPr="0047279D" w:rsidRDefault="00E07405" w:rsidP="00E07405">
      <w:pPr>
        <w:ind w:firstLine="708"/>
      </w:pPr>
      <w:r w:rsidRPr="0047279D">
        <w:t xml:space="preserve"> 4. Сформувати для відправки вкладення у вигляді текстового файлу. в який вивантажити вміст однієї з таблиць БД (наприклад. таблиці, яка була використана в ЛР4).</w:t>
      </w:r>
    </w:p>
    <w:p w:rsidR="00605665" w:rsidRPr="0047279D" w:rsidRDefault="00605665" w:rsidP="00605665">
      <w:pPr>
        <w:ind w:left="1069" w:firstLine="0"/>
        <w:jc w:val="center"/>
      </w:pPr>
      <w:r w:rsidRPr="0047279D">
        <w:t>Хід роботи</w:t>
      </w:r>
    </w:p>
    <w:p w:rsidR="00850793" w:rsidRPr="0047279D" w:rsidRDefault="006E1809" w:rsidP="000C6BBA">
      <w:pPr>
        <w:pStyle w:val="af5"/>
        <w:numPr>
          <w:ilvl w:val="0"/>
          <w:numId w:val="34"/>
        </w:numPr>
        <w:ind w:left="0" w:firstLine="993"/>
      </w:pPr>
      <w:r w:rsidRPr="0047279D">
        <w:t xml:space="preserve">Була обрана предметна область “Магазин комп’ютерних комплектуючих”. Маємо </w:t>
      </w:r>
      <w:r w:rsidR="00C304D2" w:rsidRPr="0047279D">
        <w:t>чотири</w:t>
      </w:r>
      <w:r w:rsidRPr="0047279D">
        <w:t xml:space="preserve"> сутності (класи):</w:t>
      </w:r>
      <w:r w:rsidR="00C304D2" w:rsidRPr="0047279D">
        <w:t xml:space="preserve"> </w:t>
      </w:r>
      <w:proofErr w:type="spellStart"/>
      <w:r w:rsidR="00C304D2" w:rsidRPr="0047279D">
        <w:t>Manufacturer</w:t>
      </w:r>
      <w:proofErr w:type="spellEnd"/>
      <w:r w:rsidR="00C304D2" w:rsidRPr="0047279D">
        <w:t xml:space="preserve"> –  </w:t>
      </w:r>
      <w:proofErr w:type="spellStart"/>
      <w:r w:rsidRPr="0047279D">
        <w:t>Product</w:t>
      </w:r>
      <w:proofErr w:type="spellEnd"/>
      <w:r w:rsidRPr="0047279D">
        <w:t xml:space="preserve"> – </w:t>
      </w:r>
      <w:proofErr w:type="spellStart"/>
      <w:r w:rsidRPr="0047279D">
        <w:t>Orders</w:t>
      </w:r>
      <w:proofErr w:type="spellEnd"/>
      <w:r w:rsidRPr="0047279D">
        <w:t xml:space="preserve"> – </w:t>
      </w:r>
      <w:proofErr w:type="spellStart"/>
      <w:r w:rsidRPr="0047279D">
        <w:t>Providers</w:t>
      </w:r>
      <w:proofErr w:type="spellEnd"/>
      <w:r w:rsidRPr="0047279D">
        <w:t>. Веб-застосунок дозволяє працівникам магазину контролювати замовлення від постачальника. У замовленнях відображається назва товару, його постачальник, кількість та остаточна вартість всього замовлення. Інтерфейс дозволяє редагувати та фільтрувати дані.</w:t>
      </w:r>
    </w:p>
    <w:p w:rsidR="008F3055" w:rsidRPr="0047279D" w:rsidRDefault="008F3055" w:rsidP="000C6BBA">
      <w:pPr>
        <w:ind w:firstLine="0"/>
      </w:pPr>
    </w:p>
    <w:p w:rsidR="000C6BBA" w:rsidRPr="0047279D" w:rsidRDefault="000C6BBA" w:rsidP="000C6BBA">
      <w:pPr>
        <w:ind w:firstLine="0"/>
      </w:pPr>
    </w:p>
    <w:p w:rsidR="000C6BBA" w:rsidRPr="0047279D" w:rsidRDefault="000C6BBA" w:rsidP="000C6BBA">
      <w:pPr>
        <w:ind w:firstLine="0"/>
      </w:pPr>
    </w:p>
    <w:p w:rsidR="006E6011" w:rsidRPr="0047279D" w:rsidRDefault="006E6011" w:rsidP="00A145B9">
      <w:pPr>
        <w:ind w:firstLine="706"/>
        <w:rPr>
          <w:rFonts w:ascii="Consolas" w:hAnsi="Consolas" w:cs="Consolas"/>
          <w:sz w:val="16"/>
          <w:szCs w:val="16"/>
        </w:rPr>
      </w:pPr>
      <w:r w:rsidRPr="0047279D">
        <w:lastRenderedPageBreak/>
        <w:t xml:space="preserve">Нижче представлена сторінка </w:t>
      </w:r>
      <w:r w:rsidR="00A145B9" w:rsidRPr="0047279D">
        <w:t xml:space="preserve">постачальників з </w:t>
      </w:r>
      <w:proofErr w:type="spellStart"/>
      <w:r w:rsidR="00A145B9" w:rsidRPr="0047279D">
        <w:t>email</w:t>
      </w:r>
      <w:proofErr w:type="spellEnd"/>
      <w:r w:rsidR="00A145B9" w:rsidRPr="0047279D">
        <w:t xml:space="preserve"> адресами:</w:t>
      </w:r>
    </w:p>
    <w:p w:rsidR="006E6011" w:rsidRDefault="0093548A" w:rsidP="0093548A">
      <w:pPr>
        <w:ind w:firstLine="706"/>
        <w:jc w:val="center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A3C9E9B" wp14:editId="2D9983D6">
            <wp:extent cx="5940425" cy="1946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8A" w:rsidRPr="0047279D" w:rsidRDefault="0093548A" w:rsidP="0093548A">
      <w:pPr>
        <w:ind w:firstLine="706"/>
        <w:jc w:val="center"/>
        <w:rPr>
          <w:rFonts w:ascii="Consolas" w:hAnsi="Consolas"/>
          <w:sz w:val="16"/>
          <w:szCs w:val="16"/>
        </w:rPr>
      </w:pPr>
      <w:bookmarkStart w:id="0" w:name="_GoBack"/>
      <w:bookmarkEnd w:id="0"/>
    </w:p>
    <w:p w:rsidR="00DA7302" w:rsidRPr="0047279D" w:rsidRDefault="006E6011" w:rsidP="006E6011">
      <w:pPr>
        <w:ind w:firstLine="706"/>
      </w:pPr>
      <w:r w:rsidRPr="0047279D">
        <w:t xml:space="preserve">Код </w:t>
      </w:r>
      <w:proofErr w:type="spellStart"/>
      <w:r w:rsidR="00A145B9" w:rsidRPr="0047279D">
        <w:t>сервлету</w:t>
      </w:r>
      <w:proofErr w:type="spellEnd"/>
      <w:r w:rsidR="00A145B9" w:rsidRPr="0047279D">
        <w:t xml:space="preserve"> для </w:t>
      </w:r>
      <w:proofErr w:type="spellStart"/>
      <w:r w:rsidR="00A145B9" w:rsidRPr="0047279D">
        <w:t>email</w:t>
      </w:r>
      <w:proofErr w:type="spellEnd"/>
      <w:r w:rsidR="00A145B9" w:rsidRPr="0047279D">
        <w:t xml:space="preserve"> </w:t>
      </w:r>
      <w:r w:rsidR="00A145B9" w:rsidRPr="0047279D">
        <w:t>розсилання</w:t>
      </w:r>
      <w:r w:rsidRPr="0047279D">
        <w:t>: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package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hibernate.servlets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java.io.File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java.io.IOException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java.text.SimpleDateFormat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java.util.ArrayList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java.util.Date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java.util.List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javax.mail.AuthenticationFailedException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javax.mail.MessagingException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hibarnate.util.FileHelper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hibarnate.util.XmlResponse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hibernate.models.Email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hibernate.models.Manufacturer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hibernate.models.Order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hibernate.models.Product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hibernate.models.Provider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import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javassist.expr.NewArray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47279D">
        <w:rPr>
          <w:rFonts w:ascii="Consolas" w:hAnsi="Consolas"/>
          <w:sz w:val="16"/>
          <w:szCs w:val="16"/>
        </w:rPr>
        <w:t>public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class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EmailCreate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extends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HttpServlet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private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static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final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long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serialVersionUID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1L;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private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Product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 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private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Provider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 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private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Order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 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private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Manufacturer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 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proofErr w:type="spellStart"/>
      <w:r w:rsidRPr="0047279D">
        <w:rPr>
          <w:rFonts w:ascii="Consolas" w:hAnsi="Consolas"/>
          <w:sz w:val="16"/>
          <w:szCs w:val="16"/>
        </w:rPr>
        <w:t>public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void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init</w:t>
      </w:r>
      <w:proofErr w:type="spellEnd"/>
      <w:r w:rsidRPr="0047279D">
        <w:rPr>
          <w:rFonts w:ascii="Consolas" w:hAnsi="Consolas"/>
          <w:sz w:val="16"/>
          <w:szCs w:val="16"/>
        </w:rPr>
        <w:t>(){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final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Object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getServletContext</w:t>
      </w:r>
      <w:proofErr w:type="spellEnd"/>
      <w:r w:rsidRPr="0047279D">
        <w:rPr>
          <w:rFonts w:ascii="Consolas" w:hAnsi="Consolas"/>
          <w:sz w:val="16"/>
          <w:szCs w:val="16"/>
        </w:rPr>
        <w:t>().</w:t>
      </w:r>
      <w:proofErr w:type="spellStart"/>
      <w:r w:rsidRPr="0047279D">
        <w:rPr>
          <w:rFonts w:ascii="Consolas" w:hAnsi="Consolas"/>
          <w:sz w:val="16"/>
          <w:szCs w:val="16"/>
        </w:rPr>
        <w:t>getAttribute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final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Object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getServletContext</w:t>
      </w:r>
      <w:proofErr w:type="spellEnd"/>
      <w:r w:rsidRPr="0047279D">
        <w:rPr>
          <w:rFonts w:ascii="Consolas" w:hAnsi="Consolas"/>
          <w:sz w:val="16"/>
          <w:szCs w:val="16"/>
        </w:rPr>
        <w:t>().</w:t>
      </w:r>
      <w:proofErr w:type="spellStart"/>
      <w:r w:rsidRPr="0047279D">
        <w:rPr>
          <w:rFonts w:ascii="Consolas" w:hAnsi="Consolas"/>
          <w:sz w:val="16"/>
          <w:szCs w:val="16"/>
        </w:rPr>
        <w:t>getAttribute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lastRenderedPageBreak/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final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Object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getServletContext</w:t>
      </w:r>
      <w:proofErr w:type="spellEnd"/>
      <w:r w:rsidRPr="0047279D">
        <w:rPr>
          <w:rFonts w:ascii="Consolas" w:hAnsi="Consolas"/>
          <w:sz w:val="16"/>
          <w:szCs w:val="16"/>
        </w:rPr>
        <w:t>().</w:t>
      </w:r>
      <w:proofErr w:type="spellStart"/>
      <w:r w:rsidRPr="0047279D">
        <w:rPr>
          <w:rFonts w:ascii="Consolas" w:hAnsi="Consolas"/>
          <w:sz w:val="16"/>
          <w:szCs w:val="16"/>
        </w:rPr>
        <w:t>getAttribute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final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Object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getServletContext</w:t>
      </w:r>
      <w:proofErr w:type="spellEnd"/>
      <w:r w:rsidRPr="0047279D">
        <w:rPr>
          <w:rFonts w:ascii="Consolas" w:hAnsi="Consolas"/>
          <w:sz w:val="16"/>
          <w:szCs w:val="16"/>
        </w:rPr>
        <w:t>().</w:t>
      </w:r>
      <w:proofErr w:type="spellStart"/>
      <w:r w:rsidRPr="0047279D">
        <w:rPr>
          <w:rFonts w:ascii="Consolas" w:hAnsi="Consolas"/>
          <w:sz w:val="16"/>
          <w:szCs w:val="16"/>
        </w:rPr>
        <w:t>getAttribute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if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== </w:t>
      </w:r>
      <w:proofErr w:type="spellStart"/>
      <w:r w:rsidRPr="0047279D">
        <w:rPr>
          <w:rFonts w:ascii="Consolas" w:hAnsi="Consolas"/>
          <w:sz w:val="16"/>
          <w:szCs w:val="16"/>
        </w:rPr>
        <w:t>null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instanceof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))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throw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IllegalStateException</w:t>
      </w:r>
      <w:proofErr w:type="spellEnd"/>
      <w:r w:rsidRPr="0047279D">
        <w:rPr>
          <w:rFonts w:ascii="Consolas" w:hAnsi="Consolas"/>
          <w:sz w:val="16"/>
          <w:szCs w:val="16"/>
        </w:rPr>
        <w:t>();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else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this.products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(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Product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if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== </w:t>
      </w:r>
      <w:proofErr w:type="spellStart"/>
      <w:r w:rsidRPr="0047279D">
        <w:rPr>
          <w:rFonts w:ascii="Consolas" w:hAnsi="Consolas"/>
          <w:sz w:val="16"/>
          <w:szCs w:val="16"/>
        </w:rPr>
        <w:t>null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instanceof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))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throw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IllegalStateException</w:t>
      </w:r>
      <w:proofErr w:type="spellEnd"/>
      <w:r w:rsidRPr="0047279D">
        <w:rPr>
          <w:rFonts w:ascii="Consolas" w:hAnsi="Consolas"/>
          <w:sz w:val="16"/>
          <w:szCs w:val="16"/>
        </w:rPr>
        <w:t>();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else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this.providers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(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Provider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if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== </w:t>
      </w:r>
      <w:proofErr w:type="spellStart"/>
      <w:r w:rsidRPr="0047279D">
        <w:rPr>
          <w:rFonts w:ascii="Consolas" w:hAnsi="Consolas"/>
          <w:sz w:val="16"/>
          <w:szCs w:val="16"/>
        </w:rPr>
        <w:t>null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instanceof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))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throw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IllegalStateException</w:t>
      </w:r>
      <w:proofErr w:type="spellEnd"/>
      <w:r w:rsidRPr="0047279D">
        <w:rPr>
          <w:rFonts w:ascii="Consolas" w:hAnsi="Consolas"/>
          <w:sz w:val="16"/>
          <w:szCs w:val="16"/>
        </w:rPr>
        <w:t>();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else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this.manufacturers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(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Manufacturer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if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== </w:t>
      </w:r>
      <w:proofErr w:type="spellStart"/>
      <w:r w:rsidRPr="0047279D">
        <w:rPr>
          <w:rFonts w:ascii="Consolas" w:hAnsi="Consolas"/>
          <w:sz w:val="16"/>
          <w:szCs w:val="16"/>
        </w:rPr>
        <w:t>null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instanceof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))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throw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IllegalStateException</w:t>
      </w:r>
      <w:proofErr w:type="spellEnd"/>
      <w:r w:rsidRPr="0047279D">
        <w:rPr>
          <w:rFonts w:ascii="Consolas" w:hAnsi="Consolas"/>
          <w:sz w:val="16"/>
          <w:szCs w:val="16"/>
        </w:rPr>
        <w:t>();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else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this.orders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(</w:t>
      </w:r>
      <w:proofErr w:type="spellStart"/>
      <w:r w:rsidRPr="0047279D">
        <w:rPr>
          <w:rFonts w:ascii="Consolas" w:hAnsi="Consolas"/>
          <w:sz w:val="16"/>
          <w:szCs w:val="16"/>
        </w:rPr>
        <w:t>CopyOnWriteArrayList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Order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 xml:space="preserve">    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protected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void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doGet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HttpServletRequest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HttpServletResponse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response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) </w:t>
      </w:r>
      <w:proofErr w:type="spellStart"/>
      <w:r w:rsidRPr="0047279D">
        <w:rPr>
          <w:rFonts w:ascii="Consolas" w:hAnsi="Consolas"/>
          <w:sz w:val="16"/>
          <w:szCs w:val="16"/>
        </w:rPr>
        <w:t>throws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ServletException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IOException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response.getWriter</w:t>
      </w:r>
      <w:proofErr w:type="spellEnd"/>
      <w:r w:rsidRPr="0047279D">
        <w:rPr>
          <w:rFonts w:ascii="Consolas" w:hAnsi="Consolas"/>
          <w:sz w:val="16"/>
          <w:szCs w:val="16"/>
        </w:rPr>
        <w:t>().</w:t>
      </w:r>
      <w:proofErr w:type="spellStart"/>
      <w:r w:rsidRPr="0047279D">
        <w:rPr>
          <w:rFonts w:ascii="Consolas" w:hAnsi="Consolas"/>
          <w:sz w:val="16"/>
          <w:szCs w:val="16"/>
        </w:rPr>
        <w:t>append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Served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at</w:t>
      </w:r>
      <w:proofErr w:type="spellEnd"/>
      <w:r w:rsidRPr="0047279D">
        <w:rPr>
          <w:rFonts w:ascii="Consolas" w:hAnsi="Consolas"/>
          <w:sz w:val="16"/>
          <w:szCs w:val="16"/>
        </w:rPr>
        <w:t>: ").</w:t>
      </w:r>
      <w:proofErr w:type="spellStart"/>
      <w:r w:rsidRPr="0047279D">
        <w:rPr>
          <w:rFonts w:ascii="Consolas" w:hAnsi="Consolas"/>
          <w:sz w:val="16"/>
          <w:szCs w:val="16"/>
        </w:rPr>
        <w:t>append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request.getContextPath</w:t>
      </w:r>
      <w:proofErr w:type="spellEnd"/>
      <w:r w:rsidRPr="0047279D">
        <w:rPr>
          <w:rFonts w:ascii="Consolas" w:hAnsi="Consolas"/>
          <w:sz w:val="16"/>
          <w:szCs w:val="16"/>
        </w:rPr>
        <w:t>());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protected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void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doPost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HttpServletRequest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HttpServletResponse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response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) </w:t>
      </w:r>
      <w:proofErr w:type="spellStart"/>
      <w:r w:rsidRPr="0047279D">
        <w:rPr>
          <w:rFonts w:ascii="Consolas" w:hAnsi="Consolas"/>
          <w:sz w:val="16"/>
          <w:szCs w:val="16"/>
        </w:rPr>
        <w:t>throws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ServletException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IOException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if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request.getParameter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") != "" &amp;&amp; </w:t>
      </w:r>
      <w:proofErr w:type="spellStart"/>
      <w:r w:rsidRPr="0047279D">
        <w:rPr>
          <w:rFonts w:ascii="Consolas" w:hAnsi="Consolas"/>
          <w:sz w:val="16"/>
          <w:szCs w:val="16"/>
        </w:rPr>
        <w:t>request.getParameter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password</w:t>
      </w:r>
      <w:proofErr w:type="spellEnd"/>
      <w:r w:rsidRPr="0047279D">
        <w:rPr>
          <w:rFonts w:ascii="Consolas" w:hAnsi="Consolas"/>
          <w:sz w:val="16"/>
          <w:szCs w:val="16"/>
        </w:rPr>
        <w:t>") != "")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if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providers.isEmpty</w:t>
      </w:r>
      <w:proofErr w:type="spellEnd"/>
      <w:r w:rsidRPr="0047279D">
        <w:rPr>
          <w:rFonts w:ascii="Consolas" w:hAnsi="Consolas"/>
          <w:sz w:val="16"/>
          <w:szCs w:val="16"/>
        </w:rPr>
        <w:t>())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request.setAttribute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error</w:t>
      </w:r>
      <w:proofErr w:type="spellEnd"/>
      <w:r w:rsidRPr="0047279D">
        <w:rPr>
          <w:rFonts w:ascii="Consolas" w:hAnsi="Consolas"/>
          <w:sz w:val="16"/>
          <w:szCs w:val="16"/>
        </w:rPr>
        <w:t>", "</w:t>
      </w:r>
      <w:proofErr w:type="spellStart"/>
      <w:r w:rsidRPr="0047279D">
        <w:rPr>
          <w:rFonts w:ascii="Consolas" w:hAnsi="Consolas"/>
          <w:sz w:val="16"/>
          <w:szCs w:val="16"/>
        </w:rPr>
        <w:t>No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to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send</w:t>
      </w:r>
      <w:proofErr w:type="spellEnd"/>
      <w:r w:rsidRPr="0047279D">
        <w:rPr>
          <w:rFonts w:ascii="Consolas" w:hAnsi="Consolas"/>
          <w:sz w:val="16"/>
          <w:szCs w:val="16"/>
        </w:rPr>
        <w:t>.");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request.getRequestDispatcher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").</w:t>
      </w:r>
      <w:proofErr w:type="spellStart"/>
      <w:r w:rsidRPr="0047279D">
        <w:rPr>
          <w:rFonts w:ascii="Consolas" w:hAnsi="Consolas"/>
          <w:sz w:val="16"/>
          <w:szCs w:val="16"/>
        </w:rPr>
        <w:t>forward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response</w:t>
      </w:r>
      <w:proofErr w:type="spellEnd"/>
      <w:r w:rsidRPr="0047279D">
        <w:rPr>
          <w:rFonts w:ascii="Consolas" w:hAnsi="Consolas"/>
          <w:sz w:val="16"/>
          <w:szCs w:val="16"/>
        </w:rPr>
        <w:t>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else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String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subject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"Стек </w:t>
      </w:r>
      <w:proofErr w:type="spellStart"/>
      <w:r w:rsidRPr="0047279D">
        <w:rPr>
          <w:rFonts w:ascii="Consolas" w:hAnsi="Consolas"/>
          <w:sz w:val="16"/>
          <w:szCs w:val="16"/>
        </w:rPr>
        <w:t>технологий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Java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(ЛР 5, Кулик В.В.)";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String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yourEmail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request.getParameter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") + </w:t>
      </w:r>
      <w:proofErr w:type="spellStart"/>
      <w:r w:rsidRPr="0047279D">
        <w:rPr>
          <w:rFonts w:ascii="Consolas" w:hAnsi="Consolas"/>
          <w:sz w:val="16"/>
          <w:szCs w:val="16"/>
        </w:rPr>
        <w:t>request.getParameter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domain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String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yourPassword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request.getParameter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password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String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"";</w:t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FileHelper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fh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FileHelper</w:t>
      </w:r>
      <w:proofErr w:type="spellEnd"/>
      <w:r w:rsidRPr="0047279D">
        <w:rPr>
          <w:rFonts w:ascii="Consolas" w:hAnsi="Consolas"/>
          <w:sz w:val="16"/>
          <w:szCs w:val="16"/>
        </w:rPr>
        <w:t>("D:\\");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ArrayList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File</w:t>
      </w:r>
      <w:proofErr w:type="spellEnd"/>
      <w:r w:rsidRPr="0047279D">
        <w:rPr>
          <w:rFonts w:ascii="Consolas" w:hAnsi="Consolas"/>
          <w:sz w:val="16"/>
          <w:szCs w:val="16"/>
        </w:rPr>
        <w:t xml:space="preserve">&gt; </w:t>
      </w:r>
      <w:proofErr w:type="spellStart"/>
      <w:r w:rsidRPr="0047279D">
        <w:rPr>
          <w:rFonts w:ascii="Consolas" w:hAnsi="Consolas"/>
          <w:sz w:val="16"/>
          <w:szCs w:val="16"/>
        </w:rPr>
        <w:t>files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ArrayList</w:t>
      </w:r>
      <w:proofErr w:type="spellEnd"/>
      <w:r w:rsidRPr="0047279D">
        <w:rPr>
          <w:rFonts w:ascii="Consolas" w:hAnsi="Consolas"/>
          <w:sz w:val="16"/>
          <w:szCs w:val="16"/>
        </w:rPr>
        <w:t>&lt;</w:t>
      </w:r>
      <w:proofErr w:type="spellStart"/>
      <w:r w:rsidRPr="0047279D">
        <w:rPr>
          <w:rFonts w:ascii="Consolas" w:hAnsi="Consolas"/>
          <w:sz w:val="16"/>
          <w:szCs w:val="16"/>
        </w:rPr>
        <w:t>File</w:t>
      </w:r>
      <w:proofErr w:type="spellEnd"/>
      <w:r w:rsidRPr="0047279D">
        <w:rPr>
          <w:rFonts w:ascii="Consolas" w:hAnsi="Consolas"/>
          <w:sz w:val="16"/>
          <w:szCs w:val="16"/>
        </w:rPr>
        <w:t>&gt;();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switch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request.getParameter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table</w:t>
      </w:r>
      <w:proofErr w:type="spellEnd"/>
      <w:r w:rsidRPr="0047279D">
        <w:rPr>
          <w:rFonts w:ascii="Consolas" w:hAnsi="Consolas"/>
          <w:sz w:val="16"/>
          <w:szCs w:val="16"/>
        </w:rPr>
        <w:t>"))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lastRenderedPageBreak/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case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"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>":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fh.getProducts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this.products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+= "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>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break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case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":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fh.getProviders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this.providers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+= 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break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case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"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>":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fh.getOrders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this.orders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+= "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>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break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case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"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>":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fh.getManufacturers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this.manufacturers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+= "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>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break</w:t>
      </w:r>
      <w:proofErr w:type="spellEnd"/>
      <w:r w:rsidRPr="0047279D">
        <w:rPr>
          <w:rFonts w:ascii="Consolas" w:hAnsi="Consolas"/>
          <w:sz w:val="16"/>
          <w:szCs w:val="16"/>
        </w:rPr>
        <w:t>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case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"</w:t>
      </w:r>
      <w:proofErr w:type="spellStart"/>
      <w:r w:rsidRPr="0047279D">
        <w:rPr>
          <w:rFonts w:ascii="Consolas" w:hAnsi="Consolas"/>
          <w:sz w:val="16"/>
          <w:szCs w:val="16"/>
        </w:rPr>
        <w:t>all</w:t>
      </w:r>
      <w:proofErr w:type="spellEnd"/>
      <w:r w:rsidRPr="0047279D">
        <w:rPr>
          <w:rFonts w:ascii="Consolas" w:hAnsi="Consolas"/>
          <w:sz w:val="16"/>
          <w:szCs w:val="16"/>
        </w:rPr>
        <w:t>":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fh.getProducts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this.products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fh.getProviders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this.providers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fh.getOrders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this.orders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files.add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fh.getManufacturers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this.manufacturers</w:t>
      </w:r>
      <w:proofErr w:type="spellEnd"/>
      <w:r w:rsidRPr="0047279D">
        <w:rPr>
          <w:rFonts w:ascii="Consolas" w:hAnsi="Consolas"/>
          <w:sz w:val="16"/>
          <w:szCs w:val="16"/>
        </w:rPr>
        <w:t>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 += "</w:t>
      </w:r>
      <w:proofErr w:type="spellStart"/>
      <w:r w:rsidRPr="0047279D">
        <w:rPr>
          <w:rFonts w:ascii="Consolas" w:hAnsi="Consolas"/>
          <w:sz w:val="16"/>
          <w:szCs w:val="16"/>
        </w:rPr>
        <w:t>products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manufacturers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orders</w:t>
      </w:r>
      <w:proofErr w:type="spellEnd"/>
      <w:r w:rsidRPr="0047279D">
        <w:rPr>
          <w:rFonts w:ascii="Consolas" w:hAnsi="Consolas"/>
          <w:sz w:val="16"/>
          <w:szCs w:val="16"/>
        </w:rPr>
        <w:t>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for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Provider</w:t>
      </w:r>
      <w:proofErr w:type="spellEnd"/>
      <w:r w:rsidRPr="0047279D">
        <w:rPr>
          <w:rFonts w:ascii="Consolas" w:hAnsi="Consolas"/>
          <w:sz w:val="16"/>
          <w:szCs w:val="16"/>
        </w:rPr>
        <w:t xml:space="preserve"> p : </w:t>
      </w:r>
      <w:proofErr w:type="spellStart"/>
      <w:r w:rsidRPr="0047279D">
        <w:rPr>
          <w:rFonts w:ascii="Consolas" w:hAnsi="Consolas"/>
          <w:sz w:val="16"/>
          <w:szCs w:val="16"/>
        </w:rPr>
        <w:t>this.providers</w:t>
      </w:r>
      <w:proofErr w:type="spellEnd"/>
      <w:r w:rsidRPr="0047279D">
        <w:rPr>
          <w:rFonts w:ascii="Consolas" w:hAnsi="Consolas"/>
          <w:sz w:val="16"/>
          <w:szCs w:val="16"/>
        </w:rPr>
        <w:t>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String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msg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"</w:t>
      </w:r>
      <w:proofErr w:type="spellStart"/>
      <w:r w:rsidRPr="0047279D">
        <w:rPr>
          <w:rFonts w:ascii="Consolas" w:hAnsi="Consolas"/>
          <w:sz w:val="16"/>
          <w:szCs w:val="16"/>
        </w:rPr>
        <w:t>Table</w:t>
      </w:r>
      <w:proofErr w:type="spellEnd"/>
      <w:r w:rsidRPr="0047279D">
        <w:rPr>
          <w:rFonts w:ascii="Consolas" w:hAnsi="Consolas"/>
          <w:sz w:val="16"/>
          <w:szCs w:val="16"/>
        </w:rPr>
        <w:t>(s): "+</w:t>
      </w:r>
      <w:proofErr w:type="spellStart"/>
      <w:r w:rsidRPr="0047279D">
        <w:rPr>
          <w:rFonts w:ascii="Consolas" w:hAnsi="Consolas"/>
          <w:sz w:val="16"/>
          <w:szCs w:val="16"/>
        </w:rPr>
        <w:t>tables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+". </w:t>
      </w:r>
      <w:proofErr w:type="spellStart"/>
      <w:r w:rsidRPr="0047279D">
        <w:rPr>
          <w:rFonts w:ascii="Consolas" w:hAnsi="Consolas"/>
          <w:sz w:val="16"/>
          <w:szCs w:val="16"/>
        </w:rPr>
        <w:t>Date</w:t>
      </w:r>
      <w:proofErr w:type="spellEnd"/>
      <w:r w:rsidRPr="0047279D">
        <w:rPr>
          <w:rFonts w:ascii="Consolas" w:hAnsi="Consolas"/>
          <w:sz w:val="16"/>
          <w:szCs w:val="16"/>
        </w:rPr>
        <w:t>: "+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SimpleDateFormat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dd</w:t>
      </w:r>
      <w:proofErr w:type="spellEnd"/>
      <w:r w:rsidRPr="0047279D">
        <w:rPr>
          <w:rFonts w:ascii="Consolas" w:hAnsi="Consolas"/>
          <w:sz w:val="16"/>
          <w:szCs w:val="16"/>
        </w:rPr>
        <w:t>/MM/</w:t>
      </w:r>
      <w:proofErr w:type="spellStart"/>
      <w:r w:rsidRPr="0047279D">
        <w:rPr>
          <w:rFonts w:ascii="Consolas" w:hAnsi="Consolas"/>
          <w:sz w:val="16"/>
          <w:szCs w:val="16"/>
        </w:rPr>
        <w:t>yyyy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HH:mm:ss</w:t>
      </w:r>
      <w:proofErr w:type="spellEnd"/>
      <w:r w:rsidRPr="0047279D">
        <w:rPr>
          <w:rFonts w:ascii="Consolas" w:hAnsi="Consolas"/>
          <w:sz w:val="16"/>
          <w:szCs w:val="16"/>
        </w:rPr>
        <w:t>").</w:t>
      </w:r>
      <w:proofErr w:type="spellStart"/>
      <w:r w:rsidRPr="0047279D">
        <w:rPr>
          <w:rFonts w:ascii="Consolas" w:hAnsi="Consolas"/>
          <w:sz w:val="16"/>
          <w:szCs w:val="16"/>
        </w:rPr>
        <w:t>format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Date</w:t>
      </w:r>
      <w:proofErr w:type="spellEnd"/>
      <w:r w:rsidRPr="0047279D">
        <w:rPr>
          <w:rFonts w:ascii="Consolas" w:hAnsi="Consolas"/>
          <w:sz w:val="16"/>
          <w:szCs w:val="16"/>
        </w:rPr>
        <w:t>())+".";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 = </w:t>
      </w:r>
      <w:proofErr w:type="spellStart"/>
      <w:r w:rsidRPr="0047279D">
        <w:rPr>
          <w:rFonts w:ascii="Consolas" w:hAnsi="Consolas"/>
          <w:sz w:val="16"/>
          <w:szCs w:val="16"/>
        </w:rPr>
        <w:t>new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Email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p.getEmail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(), </w:t>
      </w:r>
      <w:proofErr w:type="spellStart"/>
      <w:r w:rsidRPr="0047279D">
        <w:rPr>
          <w:rFonts w:ascii="Consolas" w:hAnsi="Consolas"/>
          <w:sz w:val="16"/>
          <w:szCs w:val="16"/>
        </w:rPr>
        <w:t>subject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msg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files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yourEmail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yourPassword</w:t>
      </w:r>
      <w:proofErr w:type="spellEnd"/>
      <w:r w:rsidRPr="0047279D">
        <w:rPr>
          <w:rFonts w:ascii="Consolas" w:hAnsi="Consolas"/>
          <w:sz w:val="16"/>
          <w:szCs w:val="16"/>
        </w:rPr>
        <w:t>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try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email.send</w:t>
      </w:r>
      <w:proofErr w:type="spellEnd"/>
      <w:r w:rsidRPr="0047279D">
        <w:rPr>
          <w:rFonts w:ascii="Consolas" w:hAnsi="Consolas"/>
          <w:sz w:val="16"/>
          <w:szCs w:val="16"/>
        </w:rPr>
        <w:t>();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catch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AuthenticationFailedException</w:t>
      </w:r>
      <w:proofErr w:type="spellEnd"/>
      <w:r w:rsidRPr="0047279D">
        <w:rPr>
          <w:rFonts w:ascii="Consolas" w:hAnsi="Consolas"/>
          <w:sz w:val="16"/>
          <w:szCs w:val="16"/>
        </w:rPr>
        <w:t xml:space="preserve"> e)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request.setAttribute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error</w:t>
      </w:r>
      <w:proofErr w:type="spellEnd"/>
      <w:r w:rsidRPr="0047279D">
        <w:rPr>
          <w:rFonts w:ascii="Consolas" w:hAnsi="Consolas"/>
          <w:sz w:val="16"/>
          <w:szCs w:val="16"/>
        </w:rPr>
        <w:t>", "</w:t>
      </w:r>
      <w:proofErr w:type="spellStart"/>
      <w:r w:rsidRPr="0047279D">
        <w:rPr>
          <w:rFonts w:ascii="Consolas" w:hAnsi="Consolas"/>
          <w:sz w:val="16"/>
          <w:szCs w:val="16"/>
        </w:rPr>
        <w:t>Username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and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Password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not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accepted</w:t>
      </w:r>
      <w:proofErr w:type="spellEnd"/>
      <w:r w:rsidRPr="0047279D">
        <w:rPr>
          <w:rFonts w:ascii="Consolas" w:hAnsi="Consolas"/>
          <w:sz w:val="16"/>
          <w:szCs w:val="16"/>
        </w:rPr>
        <w:t>.");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request.getRequestDispatcher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").</w:t>
      </w:r>
      <w:proofErr w:type="spellStart"/>
      <w:r w:rsidRPr="0047279D">
        <w:rPr>
          <w:rFonts w:ascii="Consolas" w:hAnsi="Consolas"/>
          <w:sz w:val="16"/>
          <w:szCs w:val="16"/>
        </w:rPr>
        <w:t>forward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response</w:t>
      </w:r>
      <w:proofErr w:type="spellEnd"/>
      <w:r w:rsidRPr="0047279D">
        <w:rPr>
          <w:rFonts w:ascii="Consolas" w:hAnsi="Consolas"/>
          <w:sz w:val="16"/>
          <w:szCs w:val="16"/>
        </w:rPr>
        <w:t>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catch</w:t>
      </w:r>
      <w:proofErr w:type="spellEnd"/>
      <w:r w:rsidRPr="0047279D">
        <w:rPr>
          <w:rFonts w:ascii="Consolas" w:hAnsi="Consolas"/>
          <w:sz w:val="16"/>
          <w:szCs w:val="16"/>
        </w:rPr>
        <w:t xml:space="preserve"> (</w:t>
      </w:r>
      <w:proofErr w:type="spellStart"/>
      <w:r w:rsidRPr="0047279D">
        <w:rPr>
          <w:rFonts w:ascii="Consolas" w:hAnsi="Consolas"/>
          <w:sz w:val="16"/>
          <w:szCs w:val="16"/>
        </w:rPr>
        <w:t>MessagingException</w:t>
      </w:r>
      <w:proofErr w:type="spellEnd"/>
      <w:r w:rsidRPr="0047279D">
        <w:rPr>
          <w:rFonts w:ascii="Consolas" w:hAnsi="Consolas"/>
          <w:sz w:val="16"/>
          <w:szCs w:val="16"/>
        </w:rPr>
        <w:t xml:space="preserve"> e)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request.setAttribute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error</w:t>
      </w:r>
      <w:proofErr w:type="spellEnd"/>
      <w:r w:rsidRPr="0047279D">
        <w:rPr>
          <w:rFonts w:ascii="Consolas" w:hAnsi="Consolas"/>
          <w:sz w:val="16"/>
          <w:szCs w:val="16"/>
        </w:rPr>
        <w:t xml:space="preserve">", </w:t>
      </w:r>
      <w:proofErr w:type="spellStart"/>
      <w:r w:rsidRPr="0047279D">
        <w:rPr>
          <w:rFonts w:ascii="Consolas" w:hAnsi="Consolas"/>
          <w:sz w:val="16"/>
          <w:szCs w:val="16"/>
        </w:rPr>
        <w:t>e.getMessage</w:t>
      </w:r>
      <w:proofErr w:type="spellEnd"/>
      <w:r w:rsidRPr="0047279D">
        <w:rPr>
          <w:rFonts w:ascii="Consolas" w:hAnsi="Consolas"/>
          <w:sz w:val="16"/>
          <w:szCs w:val="16"/>
        </w:rPr>
        <w:t>());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request.getRequestDispatcher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").</w:t>
      </w:r>
      <w:proofErr w:type="spellStart"/>
      <w:r w:rsidRPr="0047279D">
        <w:rPr>
          <w:rFonts w:ascii="Consolas" w:hAnsi="Consolas"/>
          <w:sz w:val="16"/>
          <w:szCs w:val="16"/>
        </w:rPr>
        <w:t>forward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response</w:t>
      </w:r>
      <w:proofErr w:type="spellEnd"/>
      <w:r w:rsidRPr="0047279D">
        <w:rPr>
          <w:rFonts w:ascii="Consolas" w:hAnsi="Consolas"/>
          <w:sz w:val="16"/>
          <w:szCs w:val="16"/>
        </w:rPr>
        <w:t>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request.setAttribute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success</w:t>
      </w:r>
      <w:proofErr w:type="spellEnd"/>
      <w:r w:rsidRPr="0047279D">
        <w:rPr>
          <w:rFonts w:ascii="Consolas" w:hAnsi="Consolas"/>
          <w:sz w:val="16"/>
          <w:szCs w:val="16"/>
        </w:rPr>
        <w:t>", "</w:t>
      </w:r>
      <w:proofErr w:type="spellStart"/>
      <w:r w:rsidRPr="0047279D">
        <w:rPr>
          <w:rFonts w:ascii="Consolas" w:hAnsi="Consolas"/>
          <w:sz w:val="16"/>
          <w:szCs w:val="16"/>
        </w:rPr>
        <w:t>Message</w:t>
      </w:r>
      <w:proofErr w:type="spellEnd"/>
      <w:r w:rsidRPr="0047279D">
        <w:rPr>
          <w:rFonts w:ascii="Consolas" w:hAnsi="Consolas"/>
          <w:sz w:val="16"/>
          <w:szCs w:val="16"/>
        </w:rPr>
        <w:t xml:space="preserve">(s) </w:t>
      </w:r>
      <w:proofErr w:type="spellStart"/>
      <w:r w:rsidRPr="0047279D">
        <w:rPr>
          <w:rFonts w:ascii="Consolas" w:hAnsi="Consolas"/>
          <w:sz w:val="16"/>
          <w:szCs w:val="16"/>
        </w:rPr>
        <w:t>was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were</w:t>
      </w:r>
      <w:proofErr w:type="spellEnd"/>
      <w:r w:rsidRPr="0047279D">
        <w:rPr>
          <w:rFonts w:ascii="Consolas" w:hAnsi="Consolas"/>
          <w:sz w:val="16"/>
          <w:szCs w:val="16"/>
        </w:rPr>
        <w:t xml:space="preserve">) </w:t>
      </w:r>
      <w:proofErr w:type="spellStart"/>
      <w:r w:rsidRPr="0047279D">
        <w:rPr>
          <w:rFonts w:ascii="Consolas" w:hAnsi="Consolas"/>
          <w:sz w:val="16"/>
          <w:szCs w:val="16"/>
        </w:rPr>
        <w:t>sent</w:t>
      </w:r>
      <w:proofErr w:type="spellEnd"/>
      <w:r w:rsidRPr="0047279D">
        <w:rPr>
          <w:rFonts w:ascii="Consolas" w:hAnsi="Consolas"/>
          <w:sz w:val="16"/>
          <w:szCs w:val="16"/>
        </w:rPr>
        <w:t xml:space="preserve"> </w:t>
      </w:r>
      <w:proofErr w:type="spellStart"/>
      <w:r w:rsidRPr="0047279D">
        <w:rPr>
          <w:rFonts w:ascii="Consolas" w:hAnsi="Consolas"/>
          <w:sz w:val="16"/>
          <w:szCs w:val="16"/>
        </w:rPr>
        <w:t>successful</w:t>
      </w:r>
      <w:proofErr w:type="spellEnd"/>
      <w:r w:rsidRPr="0047279D">
        <w:rPr>
          <w:rFonts w:ascii="Consolas" w:hAnsi="Consolas"/>
          <w:sz w:val="16"/>
          <w:szCs w:val="16"/>
        </w:rPr>
        <w:t>.");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request.getRequestDispatcher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").</w:t>
      </w:r>
      <w:proofErr w:type="spellStart"/>
      <w:r w:rsidRPr="0047279D">
        <w:rPr>
          <w:rFonts w:ascii="Consolas" w:hAnsi="Consolas"/>
          <w:sz w:val="16"/>
          <w:szCs w:val="16"/>
        </w:rPr>
        <w:t>forward</w:t>
      </w:r>
      <w:proofErr w:type="spellEnd"/>
      <w:r w:rsidRPr="0047279D">
        <w:rPr>
          <w:rFonts w:ascii="Consolas" w:hAnsi="Consolas"/>
          <w:sz w:val="16"/>
          <w:szCs w:val="16"/>
        </w:rPr>
        <w:t>(</w:t>
      </w:r>
      <w:proofErr w:type="spellStart"/>
      <w:r w:rsidRPr="0047279D">
        <w:rPr>
          <w:rFonts w:ascii="Consolas" w:hAnsi="Consolas"/>
          <w:sz w:val="16"/>
          <w:szCs w:val="16"/>
        </w:rPr>
        <w:t>request</w:t>
      </w:r>
      <w:proofErr w:type="spellEnd"/>
      <w:r w:rsidRPr="0047279D">
        <w:rPr>
          <w:rFonts w:ascii="Consolas" w:hAnsi="Consolas"/>
          <w:sz w:val="16"/>
          <w:szCs w:val="16"/>
        </w:rPr>
        <w:t xml:space="preserve">, </w:t>
      </w:r>
      <w:proofErr w:type="spellStart"/>
      <w:r w:rsidRPr="0047279D">
        <w:rPr>
          <w:rFonts w:ascii="Consolas" w:hAnsi="Consolas"/>
          <w:sz w:val="16"/>
          <w:szCs w:val="16"/>
        </w:rPr>
        <w:t>response</w:t>
      </w:r>
      <w:proofErr w:type="spellEnd"/>
      <w:r w:rsidRPr="0047279D">
        <w:rPr>
          <w:rFonts w:ascii="Consolas" w:hAnsi="Consolas"/>
          <w:sz w:val="16"/>
          <w:szCs w:val="16"/>
        </w:rPr>
        <w:t>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279D">
        <w:rPr>
          <w:rFonts w:ascii="Consolas" w:hAnsi="Consolas"/>
          <w:sz w:val="16"/>
          <w:szCs w:val="16"/>
        </w:rPr>
        <w:t>else</w:t>
      </w:r>
      <w:proofErr w:type="spellEnd"/>
      <w:r w:rsidRPr="0047279D">
        <w:rPr>
          <w:rFonts w:ascii="Consolas" w:hAnsi="Consolas"/>
          <w:sz w:val="16"/>
          <w:szCs w:val="16"/>
        </w:rPr>
        <w:t xml:space="preserve"> {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</w:r>
      <w:proofErr w:type="spellStart"/>
      <w:r w:rsidRPr="0047279D">
        <w:rPr>
          <w:rFonts w:ascii="Consolas" w:hAnsi="Consolas"/>
          <w:sz w:val="16"/>
          <w:szCs w:val="16"/>
        </w:rPr>
        <w:t>response.sendRedirect</w:t>
      </w:r>
      <w:proofErr w:type="spellEnd"/>
      <w:r w:rsidRPr="0047279D">
        <w:rPr>
          <w:rFonts w:ascii="Consolas" w:hAnsi="Consolas"/>
          <w:sz w:val="16"/>
          <w:szCs w:val="16"/>
        </w:rPr>
        <w:t>("</w:t>
      </w:r>
      <w:proofErr w:type="spellStart"/>
      <w:r w:rsidRPr="0047279D">
        <w:rPr>
          <w:rFonts w:ascii="Consolas" w:hAnsi="Consolas"/>
          <w:sz w:val="16"/>
          <w:szCs w:val="16"/>
        </w:rPr>
        <w:t>Providers</w:t>
      </w:r>
      <w:proofErr w:type="spellEnd"/>
      <w:r w:rsidRPr="0047279D">
        <w:rPr>
          <w:rFonts w:ascii="Consolas" w:hAnsi="Consolas"/>
          <w:sz w:val="16"/>
          <w:szCs w:val="16"/>
        </w:rPr>
        <w:t>");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</w: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ab/>
        <w:t>}</w:t>
      </w:r>
    </w:p>
    <w:p w:rsidR="00A145B9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</w:p>
    <w:p w:rsidR="006E6011" w:rsidRPr="0047279D" w:rsidRDefault="00A145B9" w:rsidP="00A145B9">
      <w:pPr>
        <w:ind w:firstLine="0"/>
        <w:rPr>
          <w:rFonts w:ascii="Consolas" w:hAnsi="Consolas"/>
          <w:sz w:val="16"/>
          <w:szCs w:val="16"/>
        </w:rPr>
      </w:pPr>
      <w:r w:rsidRPr="0047279D">
        <w:rPr>
          <w:rFonts w:ascii="Consolas" w:hAnsi="Consolas"/>
          <w:sz w:val="16"/>
          <w:szCs w:val="16"/>
        </w:rPr>
        <w:t>}</w:t>
      </w:r>
    </w:p>
    <w:p w:rsidR="00EE70E9" w:rsidRPr="0047279D" w:rsidRDefault="00EE70E9" w:rsidP="005B58DA">
      <w:pPr>
        <w:ind w:firstLine="993"/>
      </w:pPr>
      <w:r w:rsidRPr="0047279D">
        <w:rPr>
          <w:b/>
        </w:rPr>
        <w:lastRenderedPageBreak/>
        <w:t>Висновок</w:t>
      </w:r>
      <w:r w:rsidRPr="0047279D">
        <w:t>: на даній лабораторній роботі бул</w:t>
      </w:r>
      <w:r w:rsidR="00794BAD" w:rsidRPr="0047279D">
        <w:t>и вдосконалені навички роботи зі</w:t>
      </w:r>
      <w:r w:rsidRPr="0047279D">
        <w:t xml:space="preserve"> </w:t>
      </w:r>
      <w:proofErr w:type="spellStart"/>
      <w:r w:rsidRPr="0047279D">
        <w:t>стек</w:t>
      </w:r>
      <w:r w:rsidR="00794BAD" w:rsidRPr="0047279D">
        <w:t>ом</w:t>
      </w:r>
      <w:proofErr w:type="spellEnd"/>
      <w:r w:rsidRPr="0047279D">
        <w:t xml:space="preserve"> технологі</w:t>
      </w:r>
      <w:r w:rsidR="00794BAD" w:rsidRPr="0047279D">
        <w:t>й</w:t>
      </w:r>
      <w:r w:rsidRPr="0047279D">
        <w:t xml:space="preserve"> для створення веб-додатку на </w:t>
      </w:r>
      <w:proofErr w:type="spellStart"/>
      <w:r w:rsidR="00794BAD" w:rsidRPr="0047279D">
        <w:t>J</w:t>
      </w:r>
      <w:r w:rsidRPr="0047279D">
        <w:t>ava</w:t>
      </w:r>
      <w:proofErr w:type="spellEnd"/>
      <w:r w:rsidR="00794BAD" w:rsidRPr="0047279D">
        <w:t>, за допомогою</w:t>
      </w:r>
      <w:r w:rsidR="00854BD2" w:rsidRPr="0047279D">
        <w:t xml:space="preserve"> створен</w:t>
      </w:r>
      <w:r w:rsidR="000F0CD0" w:rsidRPr="0047279D">
        <w:t>ня</w:t>
      </w:r>
      <w:r w:rsidR="00854BD2" w:rsidRPr="0047279D">
        <w:t xml:space="preserve"> </w:t>
      </w:r>
      <w:proofErr w:type="spellStart"/>
      <w:r w:rsidR="00854BD2" w:rsidRPr="0047279D">
        <w:t>Servlet</w:t>
      </w:r>
      <w:proofErr w:type="spellEnd"/>
      <w:r w:rsidR="00854BD2" w:rsidRPr="0047279D">
        <w:t xml:space="preserve"> та </w:t>
      </w:r>
      <w:proofErr w:type="spellStart"/>
      <w:r w:rsidR="00854BD2" w:rsidRPr="0047279D">
        <w:t>jsp</w:t>
      </w:r>
      <w:proofErr w:type="spellEnd"/>
      <w:r w:rsidR="00854BD2" w:rsidRPr="0047279D">
        <w:t xml:space="preserve"> файл</w:t>
      </w:r>
      <w:r w:rsidR="000F0CD0" w:rsidRPr="0047279D">
        <w:t>ів</w:t>
      </w:r>
      <w:r w:rsidR="00794BAD" w:rsidRPr="0047279D">
        <w:t xml:space="preserve">. Також був </w:t>
      </w:r>
      <w:r w:rsidR="001D21D6" w:rsidRPr="0047279D">
        <w:t>досліджений</w:t>
      </w:r>
      <w:r w:rsidR="00794BAD" w:rsidRPr="0047279D">
        <w:t xml:space="preserve"> алгоритм підключення </w:t>
      </w:r>
      <w:r w:rsidR="0047279D" w:rsidRPr="0047279D">
        <w:t xml:space="preserve">необхідних бібліотек для </w:t>
      </w:r>
      <w:proofErr w:type="spellStart"/>
      <w:r w:rsidR="0047279D" w:rsidRPr="0047279D">
        <w:t>Email</w:t>
      </w:r>
      <w:proofErr w:type="spellEnd"/>
      <w:r w:rsidR="0047279D" w:rsidRPr="0047279D">
        <w:t xml:space="preserve">-розсилки. У веб-додаток була додана можливість відправляти листи за вказаними адресами електронної пошти. </w:t>
      </w:r>
    </w:p>
    <w:sectPr w:rsidR="00EE70E9" w:rsidRPr="0047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709" w:rsidRDefault="00C75709" w:rsidP="00F95321">
      <w:pPr>
        <w:spacing w:line="240" w:lineRule="auto"/>
      </w:pPr>
      <w:r>
        <w:separator/>
      </w:r>
    </w:p>
  </w:endnote>
  <w:endnote w:type="continuationSeparator" w:id="0">
    <w:p w:rsidR="00C75709" w:rsidRDefault="00C75709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709" w:rsidRDefault="00C75709" w:rsidP="00F95321">
      <w:pPr>
        <w:spacing w:line="240" w:lineRule="auto"/>
      </w:pPr>
      <w:r>
        <w:separator/>
      </w:r>
    </w:p>
  </w:footnote>
  <w:footnote w:type="continuationSeparator" w:id="0">
    <w:p w:rsidR="00C75709" w:rsidRDefault="00C75709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3205" w:hanging="360"/>
      </w:pPr>
    </w:lvl>
    <w:lvl w:ilvl="1" w:tplc="04190019" w:tentative="1">
      <w:start w:val="1"/>
      <w:numFmt w:val="lowerLetter"/>
      <w:lvlText w:val="%2."/>
      <w:lvlJc w:val="left"/>
      <w:pPr>
        <w:ind w:left="3925" w:hanging="360"/>
      </w:pPr>
    </w:lvl>
    <w:lvl w:ilvl="2" w:tplc="0419001B" w:tentative="1">
      <w:start w:val="1"/>
      <w:numFmt w:val="lowerRoman"/>
      <w:lvlText w:val="%3."/>
      <w:lvlJc w:val="right"/>
      <w:pPr>
        <w:ind w:left="4645" w:hanging="180"/>
      </w:pPr>
    </w:lvl>
    <w:lvl w:ilvl="3" w:tplc="0419000F" w:tentative="1">
      <w:start w:val="1"/>
      <w:numFmt w:val="decimal"/>
      <w:lvlText w:val="%4."/>
      <w:lvlJc w:val="left"/>
      <w:pPr>
        <w:ind w:left="5365" w:hanging="360"/>
      </w:pPr>
    </w:lvl>
    <w:lvl w:ilvl="4" w:tplc="04190019" w:tentative="1">
      <w:start w:val="1"/>
      <w:numFmt w:val="lowerLetter"/>
      <w:lvlText w:val="%5."/>
      <w:lvlJc w:val="left"/>
      <w:pPr>
        <w:ind w:left="6085" w:hanging="360"/>
      </w:pPr>
    </w:lvl>
    <w:lvl w:ilvl="5" w:tplc="0419001B" w:tentative="1">
      <w:start w:val="1"/>
      <w:numFmt w:val="lowerRoman"/>
      <w:lvlText w:val="%6."/>
      <w:lvlJc w:val="right"/>
      <w:pPr>
        <w:ind w:left="6805" w:hanging="180"/>
      </w:pPr>
    </w:lvl>
    <w:lvl w:ilvl="6" w:tplc="0419000F" w:tentative="1">
      <w:start w:val="1"/>
      <w:numFmt w:val="decimal"/>
      <w:lvlText w:val="%7."/>
      <w:lvlJc w:val="left"/>
      <w:pPr>
        <w:ind w:left="7525" w:hanging="360"/>
      </w:pPr>
    </w:lvl>
    <w:lvl w:ilvl="7" w:tplc="04190019" w:tentative="1">
      <w:start w:val="1"/>
      <w:numFmt w:val="lowerLetter"/>
      <w:lvlText w:val="%8."/>
      <w:lvlJc w:val="left"/>
      <w:pPr>
        <w:ind w:left="8245" w:hanging="360"/>
      </w:pPr>
    </w:lvl>
    <w:lvl w:ilvl="8" w:tplc="041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410"/>
    <w:rsid w:val="0002081E"/>
    <w:rsid w:val="00022760"/>
    <w:rsid w:val="00030852"/>
    <w:rsid w:val="0004186B"/>
    <w:rsid w:val="00052767"/>
    <w:rsid w:val="00066FA7"/>
    <w:rsid w:val="000B2D8E"/>
    <w:rsid w:val="000B3CAC"/>
    <w:rsid w:val="000B6BE0"/>
    <w:rsid w:val="000C17D0"/>
    <w:rsid w:val="000C6BBA"/>
    <w:rsid w:val="000D7BDF"/>
    <w:rsid w:val="000F0CD0"/>
    <w:rsid w:val="00101C98"/>
    <w:rsid w:val="00144465"/>
    <w:rsid w:val="00180468"/>
    <w:rsid w:val="001815ED"/>
    <w:rsid w:val="0018323D"/>
    <w:rsid w:val="001851F5"/>
    <w:rsid w:val="001C43F6"/>
    <w:rsid w:val="001D21D6"/>
    <w:rsid w:val="001F57D3"/>
    <w:rsid w:val="00214CA8"/>
    <w:rsid w:val="0021622C"/>
    <w:rsid w:val="002217A8"/>
    <w:rsid w:val="002306FF"/>
    <w:rsid w:val="002334F0"/>
    <w:rsid w:val="00245A1E"/>
    <w:rsid w:val="00261E1A"/>
    <w:rsid w:val="00261E23"/>
    <w:rsid w:val="00270634"/>
    <w:rsid w:val="00277545"/>
    <w:rsid w:val="00296250"/>
    <w:rsid w:val="002C5A75"/>
    <w:rsid w:val="002D7FFC"/>
    <w:rsid w:val="002E102B"/>
    <w:rsid w:val="002E6C17"/>
    <w:rsid w:val="002E6CCE"/>
    <w:rsid w:val="002F6B95"/>
    <w:rsid w:val="003027B8"/>
    <w:rsid w:val="003067D6"/>
    <w:rsid w:val="0030743C"/>
    <w:rsid w:val="003444DF"/>
    <w:rsid w:val="00356A0B"/>
    <w:rsid w:val="00362146"/>
    <w:rsid w:val="00373262"/>
    <w:rsid w:val="00391671"/>
    <w:rsid w:val="0039205A"/>
    <w:rsid w:val="003942B8"/>
    <w:rsid w:val="003B69BA"/>
    <w:rsid w:val="003C25D5"/>
    <w:rsid w:val="003C4D01"/>
    <w:rsid w:val="003C7706"/>
    <w:rsid w:val="003F3128"/>
    <w:rsid w:val="003F73AF"/>
    <w:rsid w:val="0040648F"/>
    <w:rsid w:val="004123B8"/>
    <w:rsid w:val="00422979"/>
    <w:rsid w:val="004236A6"/>
    <w:rsid w:val="00431515"/>
    <w:rsid w:val="004454D7"/>
    <w:rsid w:val="00456475"/>
    <w:rsid w:val="0045704D"/>
    <w:rsid w:val="0047279D"/>
    <w:rsid w:val="0047554F"/>
    <w:rsid w:val="004A0E2E"/>
    <w:rsid w:val="004A42E7"/>
    <w:rsid w:val="004A668F"/>
    <w:rsid w:val="004F6775"/>
    <w:rsid w:val="00500714"/>
    <w:rsid w:val="00517676"/>
    <w:rsid w:val="00517EDB"/>
    <w:rsid w:val="00523C0A"/>
    <w:rsid w:val="00524767"/>
    <w:rsid w:val="00530709"/>
    <w:rsid w:val="00540939"/>
    <w:rsid w:val="00555E92"/>
    <w:rsid w:val="00564596"/>
    <w:rsid w:val="005753A4"/>
    <w:rsid w:val="00585894"/>
    <w:rsid w:val="005912FD"/>
    <w:rsid w:val="005B58DA"/>
    <w:rsid w:val="005C0CF4"/>
    <w:rsid w:val="005E26CB"/>
    <w:rsid w:val="00605665"/>
    <w:rsid w:val="00614C9D"/>
    <w:rsid w:val="006359FC"/>
    <w:rsid w:val="006D0F5E"/>
    <w:rsid w:val="006D3383"/>
    <w:rsid w:val="006E1809"/>
    <w:rsid w:val="006E6011"/>
    <w:rsid w:val="006E6CD9"/>
    <w:rsid w:val="00723404"/>
    <w:rsid w:val="0072409F"/>
    <w:rsid w:val="00732527"/>
    <w:rsid w:val="0075284A"/>
    <w:rsid w:val="00755C35"/>
    <w:rsid w:val="00760468"/>
    <w:rsid w:val="00762068"/>
    <w:rsid w:val="007913AF"/>
    <w:rsid w:val="00794BAD"/>
    <w:rsid w:val="00796635"/>
    <w:rsid w:val="007B7F6C"/>
    <w:rsid w:val="007D46B7"/>
    <w:rsid w:val="007E57EC"/>
    <w:rsid w:val="007F1758"/>
    <w:rsid w:val="00850793"/>
    <w:rsid w:val="00850FDE"/>
    <w:rsid w:val="00854BD2"/>
    <w:rsid w:val="00856DB5"/>
    <w:rsid w:val="008A7B7B"/>
    <w:rsid w:val="008C7C37"/>
    <w:rsid w:val="008E4D52"/>
    <w:rsid w:val="008F3055"/>
    <w:rsid w:val="008F7EE0"/>
    <w:rsid w:val="00915EEA"/>
    <w:rsid w:val="009277F8"/>
    <w:rsid w:val="0093548A"/>
    <w:rsid w:val="00960486"/>
    <w:rsid w:val="00992A72"/>
    <w:rsid w:val="009F29B5"/>
    <w:rsid w:val="00A038AC"/>
    <w:rsid w:val="00A0692E"/>
    <w:rsid w:val="00A07702"/>
    <w:rsid w:val="00A145B9"/>
    <w:rsid w:val="00A17963"/>
    <w:rsid w:val="00A40B73"/>
    <w:rsid w:val="00A43782"/>
    <w:rsid w:val="00A849FA"/>
    <w:rsid w:val="00A93384"/>
    <w:rsid w:val="00AA160A"/>
    <w:rsid w:val="00AB1625"/>
    <w:rsid w:val="00AB455E"/>
    <w:rsid w:val="00AE2410"/>
    <w:rsid w:val="00AF5122"/>
    <w:rsid w:val="00B009F9"/>
    <w:rsid w:val="00B05139"/>
    <w:rsid w:val="00B33A94"/>
    <w:rsid w:val="00B44954"/>
    <w:rsid w:val="00B601D0"/>
    <w:rsid w:val="00B63935"/>
    <w:rsid w:val="00B652CC"/>
    <w:rsid w:val="00B77B29"/>
    <w:rsid w:val="00B80D29"/>
    <w:rsid w:val="00B87984"/>
    <w:rsid w:val="00B90E1F"/>
    <w:rsid w:val="00B9462D"/>
    <w:rsid w:val="00BB1339"/>
    <w:rsid w:val="00BB70DB"/>
    <w:rsid w:val="00BE79E2"/>
    <w:rsid w:val="00BF3415"/>
    <w:rsid w:val="00C304D2"/>
    <w:rsid w:val="00C337FE"/>
    <w:rsid w:val="00C46F16"/>
    <w:rsid w:val="00C75709"/>
    <w:rsid w:val="00C77D17"/>
    <w:rsid w:val="00CA1AE4"/>
    <w:rsid w:val="00CD4907"/>
    <w:rsid w:val="00CF06C7"/>
    <w:rsid w:val="00CF4020"/>
    <w:rsid w:val="00D02D35"/>
    <w:rsid w:val="00D21191"/>
    <w:rsid w:val="00D61547"/>
    <w:rsid w:val="00D65C91"/>
    <w:rsid w:val="00D832AA"/>
    <w:rsid w:val="00DA7302"/>
    <w:rsid w:val="00DB3023"/>
    <w:rsid w:val="00DE0CD0"/>
    <w:rsid w:val="00DE6F17"/>
    <w:rsid w:val="00DE7B09"/>
    <w:rsid w:val="00E03E91"/>
    <w:rsid w:val="00E07405"/>
    <w:rsid w:val="00E3001B"/>
    <w:rsid w:val="00E628E8"/>
    <w:rsid w:val="00E73699"/>
    <w:rsid w:val="00E9443B"/>
    <w:rsid w:val="00EA7B28"/>
    <w:rsid w:val="00EB6D9C"/>
    <w:rsid w:val="00EC2623"/>
    <w:rsid w:val="00EE70E9"/>
    <w:rsid w:val="00EF0E87"/>
    <w:rsid w:val="00EF1CEC"/>
    <w:rsid w:val="00EF2D1C"/>
    <w:rsid w:val="00F52732"/>
    <w:rsid w:val="00F75D63"/>
    <w:rsid w:val="00F83BE9"/>
    <w:rsid w:val="00F85312"/>
    <w:rsid w:val="00F9181B"/>
    <w:rsid w:val="00F92C04"/>
    <w:rsid w:val="00F95321"/>
    <w:rsid w:val="00FA15A2"/>
    <w:rsid w:val="00FA23FF"/>
    <w:rsid w:val="00FB3F7C"/>
    <w:rsid w:val="00FB4D40"/>
    <w:rsid w:val="00FD3ABF"/>
    <w:rsid w:val="00FE2C08"/>
    <w:rsid w:val="00FE7FA2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7603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601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  <w:style w:type="paragraph" w:styleId="afd">
    <w:name w:val="endnote text"/>
    <w:basedOn w:val="a1"/>
    <w:link w:val="afe"/>
    <w:uiPriority w:val="99"/>
    <w:semiHidden/>
    <w:unhideWhenUsed/>
    <w:rsid w:val="00B9462D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B9462D"/>
    <w:rPr>
      <w:rFonts w:ascii="Times New Roman" w:hAnsi="Times New Roman"/>
      <w:sz w:val="20"/>
      <w:szCs w:val="20"/>
      <w:lang w:val="uk-UA"/>
    </w:rPr>
  </w:style>
  <w:style w:type="character" w:styleId="aff">
    <w:name w:val="endnote reference"/>
    <w:basedOn w:val="a2"/>
    <w:uiPriority w:val="99"/>
    <w:semiHidden/>
    <w:unhideWhenUsed/>
    <w:rsid w:val="00B94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EFCC-404C-4094-BFFC-71D7B4BA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</Template>
  <TotalTime>102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Владимир Кулик</cp:lastModifiedBy>
  <cp:revision>63</cp:revision>
  <dcterms:created xsi:type="dcterms:W3CDTF">2019-03-07T07:31:00Z</dcterms:created>
  <dcterms:modified xsi:type="dcterms:W3CDTF">2019-04-24T21:23:00Z</dcterms:modified>
</cp:coreProperties>
</file>